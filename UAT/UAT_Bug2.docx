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7F973531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0F0C64">
        <w:t>Buggy Flow2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</w:t>
      </w:r>
      <w:bookmarkStart w:id="0" w:name="_GoBack"/>
      <w:bookmarkEnd w:id="0"/>
      <w:r w:rsidRPr="00C30076">
        <w:rPr>
          <w:color w:val="2E74B5" w:themeColor="accent1" w:themeShade="BF"/>
          <w:sz w:val="28"/>
          <w:szCs w:val="28"/>
        </w:rPr>
        <w:t>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720AF43D" w:rsidR="00C30076" w:rsidRDefault="00C30076" w:rsidP="00C30076">
      <w:pPr>
        <w:pStyle w:val="ListParagraph"/>
        <w:ind w:left="1080"/>
      </w:pPr>
      <w:r>
        <w:t xml:space="preserve">Wants to </w:t>
      </w:r>
      <w:r w:rsidR="00857991">
        <w:t>leave</w:t>
      </w:r>
      <w:r w:rsidR="007B641E">
        <w:t xml:space="preserve"> the hotel</w:t>
      </w:r>
      <w:r>
        <w:t xml:space="preserve"> they </w:t>
      </w:r>
      <w:r w:rsidR="00857991">
        <w:t>checkout</w:t>
      </w:r>
    </w:p>
    <w:p w14:paraId="450F3A31" w14:textId="2A5AE14D" w:rsidR="00C30076" w:rsidRDefault="00C30076" w:rsidP="00C30076">
      <w:pPr>
        <w:pStyle w:val="ListParagraph"/>
        <w:ind w:left="1080"/>
      </w:pPr>
      <w:r>
        <w:t xml:space="preserve">So that </w:t>
      </w:r>
      <w:r w:rsidR="00857991">
        <w:t>they can pay</w:t>
      </w:r>
      <w:r w:rsidR="00E61C8B">
        <w:t xml:space="preserve"> the final bill</w:t>
      </w:r>
    </w:p>
    <w:p w14:paraId="743836D3" w14:textId="0028D534" w:rsidR="00C30076" w:rsidRDefault="005A75D0" w:rsidP="005A75D0">
      <w:pPr>
        <w:pStyle w:val="ListParagraph"/>
        <w:ind w:left="1080"/>
      </w:pPr>
      <w:r>
        <w:t>But the system allows to add service charge after checkout</w:t>
      </w: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1A84482D" w14:textId="77777777" w:rsidR="005A75D0" w:rsidRDefault="005A75D0" w:rsidP="005A75D0">
      <w:pPr>
        <w:pStyle w:val="ListParagraph"/>
        <w:numPr>
          <w:ilvl w:val="1"/>
          <w:numId w:val="3"/>
        </w:numPr>
      </w:pPr>
      <w:r>
        <w:t>The main menu is displayed</w:t>
      </w:r>
    </w:p>
    <w:p w14:paraId="5FD19D0C" w14:textId="77777777" w:rsidR="005A75D0" w:rsidRDefault="005A75D0" w:rsidP="005A75D0">
      <w:pPr>
        <w:pStyle w:val="ListParagraph"/>
        <w:numPr>
          <w:ilvl w:val="1"/>
          <w:numId w:val="3"/>
        </w:numPr>
      </w:pPr>
      <w:r>
        <w:t>This test script covers the following specific testing requirements:</w:t>
      </w:r>
    </w:p>
    <w:p w14:paraId="0782AE22" w14:textId="77777777" w:rsidR="005A75D0" w:rsidRDefault="005A75D0" w:rsidP="005A75D0">
      <w:pPr>
        <w:pStyle w:val="ListBullet"/>
        <w:numPr>
          <w:ilvl w:val="2"/>
          <w:numId w:val="3"/>
        </w:numPr>
      </w:pPr>
      <w:r>
        <w:t>Valid room booked</w:t>
      </w:r>
    </w:p>
    <w:p w14:paraId="7A5B16E9" w14:textId="599AD790" w:rsidR="00C30076" w:rsidRDefault="005A75D0" w:rsidP="005A75D0">
      <w:pPr>
        <w:pStyle w:val="ListBullet"/>
        <w:numPr>
          <w:ilvl w:val="2"/>
          <w:numId w:val="3"/>
        </w:numPr>
      </w:pPr>
      <w:r>
        <w:t>Booking is checked in</w:t>
      </w:r>
    </w:p>
    <w:p w14:paraId="138AEF4B" w14:textId="26E31298" w:rsidR="00C30076" w:rsidRDefault="005A75D0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Buggy</w:t>
      </w:r>
      <w:r w:rsidR="00C30076" w:rsidRPr="00C30076">
        <w:rPr>
          <w:color w:val="2E74B5" w:themeColor="accent1" w:themeShade="BF"/>
          <w:sz w:val="28"/>
          <w:szCs w:val="28"/>
        </w:rPr>
        <w:t xml:space="preserve"> Flow</w:t>
      </w:r>
    </w:p>
    <w:p w14:paraId="540AD375" w14:textId="7828A2C0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857991">
        <w:t>check out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122DE8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122DE8">
        <w:tc>
          <w:tcPr>
            <w:tcW w:w="4508" w:type="dxa"/>
          </w:tcPr>
          <w:p w14:paraId="292FBBAE" w14:textId="1F31D81C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479CD1DC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E3505B">
              <w:t>room number</w:t>
            </w:r>
          </w:p>
        </w:tc>
      </w:tr>
      <w:tr w:rsidR="00857991" w14:paraId="113DDB0E" w14:textId="77777777" w:rsidTr="00122DE8">
        <w:tc>
          <w:tcPr>
            <w:tcW w:w="4508" w:type="dxa"/>
          </w:tcPr>
          <w:p w14:paraId="2F76A7EB" w14:textId="563C6E21" w:rsidR="00857991" w:rsidRDefault="00C450D7" w:rsidP="00C450D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</w:p>
        </w:tc>
        <w:tc>
          <w:tcPr>
            <w:tcW w:w="4508" w:type="dxa"/>
          </w:tcPr>
          <w:p w14:paraId="7614A654" w14:textId="77777777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Display final invoice</w:t>
            </w:r>
          </w:p>
        </w:tc>
      </w:tr>
      <w:tr w:rsidR="00857991" w14:paraId="5DD2DCD1" w14:textId="77777777" w:rsidTr="00122DE8">
        <w:tc>
          <w:tcPr>
            <w:tcW w:w="4508" w:type="dxa"/>
          </w:tcPr>
          <w:p w14:paraId="0D09695A" w14:textId="77777777" w:rsidR="00857991" w:rsidRDefault="00857991" w:rsidP="008D46C0"/>
        </w:tc>
        <w:tc>
          <w:tcPr>
            <w:tcW w:w="4508" w:type="dxa"/>
          </w:tcPr>
          <w:p w14:paraId="3D1B5D30" w14:textId="2D4F3975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Prompt to accept charges</w:t>
            </w:r>
          </w:p>
        </w:tc>
      </w:tr>
      <w:tr w:rsidR="002B26BD" w14:paraId="1BE886E4" w14:textId="77777777" w:rsidTr="00122DE8">
        <w:trPr>
          <w:trHeight w:val="311"/>
        </w:trPr>
        <w:tc>
          <w:tcPr>
            <w:tcW w:w="4508" w:type="dxa"/>
          </w:tcPr>
          <w:p w14:paraId="5155A930" w14:textId="019969A4" w:rsidR="002B26BD" w:rsidRDefault="00857991" w:rsidP="00F77C3C">
            <w:pPr>
              <w:pStyle w:val="ListParagraph"/>
              <w:numPr>
                <w:ilvl w:val="0"/>
                <w:numId w:val="6"/>
              </w:numPr>
            </w:pPr>
            <w:r>
              <w:t>Accept charges</w:t>
            </w:r>
          </w:p>
        </w:tc>
        <w:tc>
          <w:tcPr>
            <w:tcW w:w="4508" w:type="dxa"/>
          </w:tcPr>
          <w:p w14:paraId="5E486F73" w14:textId="7F971D85" w:rsidR="002B26BD" w:rsidRDefault="00857991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enter credit card type</w:t>
            </w:r>
          </w:p>
        </w:tc>
      </w:tr>
      <w:tr w:rsidR="00F77C3C" w14:paraId="5CF5A053" w14:textId="77777777" w:rsidTr="00122DE8">
        <w:tc>
          <w:tcPr>
            <w:tcW w:w="4508" w:type="dxa"/>
          </w:tcPr>
          <w:p w14:paraId="7003D10E" w14:textId="6E950365" w:rsidR="00F77C3C" w:rsidRDefault="00857991" w:rsidP="00857991">
            <w:pPr>
              <w:pStyle w:val="ListParagraph"/>
              <w:numPr>
                <w:ilvl w:val="0"/>
                <w:numId w:val="6"/>
              </w:numPr>
            </w:pPr>
            <w:r>
              <w:t>Enter credit card type</w:t>
            </w:r>
          </w:p>
        </w:tc>
        <w:tc>
          <w:tcPr>
            <w:tcW w:w="4508" w:type="dxa"/>
          </w:tcPr>
          <w:p w14:paraId="5D77EE16" w14:textId="1E4F957F" w:rsidR="00F77C3C" w:rsidRDefault="00E3505B" w:rsidP="004665F3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</w:t>
            </w:r>
            <w:r w:rsidR="00857991">
              <w:t>credit card number</w:t>
            </w:r>
          </w:p>
        </w:tc>
      </w:tr>
      <w:tr w:rsidR="00317E47" w14:paraId="6F61DE6B" w14:textId="77777777" w:rsidTr="00122DE8">
        <w:trPr>
          <w:trHeight w:val="283"/>
        </w:trPr>
        <w:tc>
          <w:tcPr>
            <w:tcW w:w="4508" w:type="dxa"/>
          </w:tcPr>
          <w:p w14:paraId="04CC84D9" w14:textId="0CC0D580" w:rsidR="00317E47" w:rsidRDefault="00E3505B" w:rsidP="00E3505B">
            <w:pPr>
              <w:pStyle w:val="ListParagraph"/>
              <w:numPr>
                <w:ilvl w:val="0"/>
                <w:numId w:val="6"/>
              </w:numPr>
            </w:pPr>
            <w:r>
              <w:t>Enter service type</w:t>
            </w:r>
          </w:p>
        </w:tc>
        <w:tc>
          <w:tcPr>
            <w:tcW w:w="4508" w:type="dxa"/>
          </w:tcPr>
          <w:p w14:paraId="35112FC1" w14:textId="5DFEF8C7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</w:t>
            </w:r>
            <w:r w:rsidR="00E3505B">
              <w:t>for c</w:t>
            </w:r>
            <w:r w:rsidR="00857991">
              <w:t>cv</w:t>
            </w:r>
          </w:p>
        </w:tc>
      </w:tr>
      <w:tr w:rsidR="00E3505B" w14:paraId="7E4AA209" w14:textId="77777777" w:rsidTr="00122DE8">
        <w:tc>
          <w:tcPr>
            <w:tcW w:w="4508" w:type="dxa"/>
          </w:tcPr>
          <w:p w14:paraId="129606EE" w14:textId="7964C2F7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Enter c</w:t>
            </w:r>
            <w:r w:rsidR="00857991">
              <w:t>cv</w:t>
            </w:r>
          </w:p>
        </w:tc>
        <w:tc>
          <w:tcPr>
            <w:tcW w:w="4508" w:type="dxa"/>
          </w:tcPr>
          <w:p w14:paraId="20948F50" w14:textId="236EC414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</w:t>
            </w:r>
            <w:r w:rsidR="00C450D7">
              <w:t xml:space="preserve">checkout </w:t>
            </w:r>
            <w:r w:rsidR="00857991">
              <w:t>debit message</w:t>
            </w:r>
          </w:p>
        </w:tc>
      </w:tr>
      <w:tr w:rsidR="00122DE8" w14:paraId="6F36925F" w14:textId="77777777" w:rsidTr="00122DE8">
        <w:tc>
          <w:tcPr>
            <w:tcW w:w="4508" w:type="dxa"/>
          </w:tcPr>
          <w:p w14:paraId="59667E20" w14:textId="2DB43C3F" w:rsidR="00122DE8" w:rsidRDefault="00122DE8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3D118356" w:rsidR="00122DE8" w:rsidRDefault="00122DE8" w:rsidP="00122DE8">
            <w:pPr>
              <w:pStyle w:val="ListParagraph"/>
              <w:numPr>
                <w:ilvl w:val="0"/>
                <w:numId w:val="6"/>
              </w:numPr>
            </w:pPr>
            <w:r>
              <w:t>Main Menu Displayed</w:t>
            </w:r>
          </w:p>
        </w:tc>
      </w:tr>
      <w:tr w:rsidR="00122DE8" w14:paraId="4580BE95" w14:textId="77777777" w:rsidTr="00122DE8">
        <w:tc>
          <w:tcPr>
            <w:tcW w:w="4508" w:type="dxa"/>
          </w:tcPr>
          <w:p w14:paraId="7E6E32DE" w14:textId="7385E739" w:rsidR="00122DE8" w:rsidRDefault="00122DE8" w:rsidP="00317E47">
            <w:pPr>
              <w:pStyle w:val="ListParagraph"/>
              <w:numPr>
                <w:ilvl w:val="0"/>
                <w:numId w:val="6"/>
              </w:numPr>
            </w:pPr>
            <w:r>
              <w:t>Select Checkout Menu</w:t>
            </w:r>
          </w:p>
        </w:tc>
        <w:tc>
          <w:tcPr>
            <w:tcW w:w="4508" w:type="dxa"/>
          </w:tcPr>
          <w:p w14:paraId="64A2681B" w14:textId="3A641A6E" w:rsidR="00122DE8" w:rsidRDefault="00122DE8" w:rsidP="0088618A">
            <w:pPr>
              <w:pStyle w:val="ListParagraph"/>
              <w:numPr>
                <w:ilvl w:val="0"/>
                <w:numId w:val="6"/>
              </w:numPr>
            </w:pPr>
            <w:r>
              <w:t>Prompt to enter room number</w:t>
            </w:r>
          </w:p>
        </w:tc>
      </w:tr>
      <w:tr w:rsidR="00122DE8" w14:paraId="2E39160D" w14:textId="77777777" w:rsidTr="00122DE8">
        <w:tc>
          <w:tcPr>
            <w:tcW w:w="4508" w:type="dxa"/>
          </w:tcPr>
          <w:p w14:paraId="799B2B09" w14:textId="5F0FC17E" w:rsidR="00122DE8" w:rsidRDefault="00122DE8" w:rsidP="00317E4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</w:p>
        </w:tc>
        <w:tc>
          <w:tcPr>
            <w:tcW w:w="4508" w:type="dxa"/>
          </w:tcPr>
          <w:p w14:paraId="50CEF27A" w14:textId="7A7EF7A1" w:rsidR="00122DE8" w:rsidRDefault="00122DE8" w:rsidP="0088618A">
            <w:pPr>
              <w:pStyle w:val="ListParagraph"/>
              <w:numPr>
                <w:ilvl w:val="0"/>
                <w:numId w:val="6"/>
              </w:numPr>
            </w:pPr>
            <w:r>
              <w:t>Find booking by room number</w:t>
            </w:r>
          </w:p>
        </w:tc>
      </w:tr>
    </w:tbl>
    <w:p w14:paraId="6DD3B666" w14:textId="3B20893F" w:rsidR="006F17FD" w:rsidRDefault="00122DE8" w:rsidP="00BD6E07">
      <w:pPr>
        <w:pStyle w:val="ListParagraph"/>
        <w:ind w:left="360"/>
      </w:pPr>
      <w:r>
        <w:t>The expected behaviour is displaying an error message “</w:t>
      </w:r>
      <w:r w:rsidRPr="00122DE8">
        <w:t>No active booking for room id:</w:t>
      </w:r>
      <w:r w:rsidRPr="00122DE8">
        <w:t>301</w:t>
      </w:r>
      <w:r>
        <w:t>”</w:t>
      </w: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BD6E0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56DABB7D" w14:textId="67C27DD9" w:rsidR="00C30076" w:rsidRDefault="00890181" w:rsidP="00C30076">
      <w:pPr>
        <w:pStyle w:val="ListParagraph"/>
        <w:numPr>
          <w:ilvl w:val="1"/>
          <w:numId w:val="3"/>
        </w:numPr>
      </w:pPr>
      <w:r>
        <w:t xml:space="preserve">Buggy behaviour the system allows adding service after checking out </w:t>
      </w:r>
    </w:p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920E3" w14:textId="77777777" w:rsidR="007150B7" w:rsidRDefault="007150B7" w:rsidP="00FA00EE">
      <w:pPr>
        <w:spacing w:after="0" w:line="240" w:lineRule="auto"/>
      </w:pPr>
      <w:r>
        <w:separator/>
      </w:r>
    </w:p>
  </w:endnote>
  <w:endnote w:type="continuationSeparator" w:id="0">
    <w:p w14:paraId="049177A9" w14:textId="77777777" w:rsidR="007150B7" w:rsidRDefault="007150B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DD556" w14:textId="77777777" w:rsidR="007150B7" w:rsidRDefault="007150B7" w:rsidP="00FA00EE">
      <w:pPr>
        <w:spacing w:after="0" w:line="240" w:lineRule="auto"/>
      </w:pPr>
      <w:r>
        <w:separator/>
      </w:r>
    </w:p>
  </w:footnote>
  <w:footnote w:type="continuationSeparator" w:id="0">
    <w:p w14:paraId="6AE3831E" w14:textId="77777777" w:rsidR="007150B7" w:rsidRDefault="007150B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6E2CE714" w:rsidR="00FA00EE" w:rsidRDefault="000F0C64">
          <w:pPr>
            <w:pStyle w:val="Header"/>
          </w:pPr>
          <w:r>
            <w:t>Hotel Management System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5069B134" w:rsidR="00FA00EE" w:rsidRDefault="00FA00EE" w:rsidP="000F0C64">
          <w:pPr>
            <w:pStyle w:val="Header"/>
          </w:pPr>
          <w:r>
            <w:t xml:space="preserve">Use-case Specification: </w:t>
          </w:r>
          <w:r w:rsidR="000F0C64">
            <w:t>Buggy Flow 2</w:t>
          </w:r>
        </w:p>
      </w:tc>
      <w:tc>
        <w:tcPr>
          <w:tcW w:w="4508" w:type="dxa"/>
        </w:tcPr>
        <w:p w14:paraId="3532F8A9" w14:textId="4AC14BD6" w:rsidR="00FA00EE" w:rsidRDefault="00FA00EE" w:rsidP="000F0C64">
          <w:pPr>
            <w:pStyle w:val="Header"/>
          </w:pPr>
          <w:r>
            <w:t xml:space="preserve">Date: </w:t>
          </w:r>
          <w:r w:rsidR="000F0C64">
            <w:t>03</w:t>
          </w:r>
          <w:r>
            <w:t>/</w:t>
          </w:r>
          <w:r w:rsidR="000F0C64">
            <w:t>10</w:t>
          </w:r>
          <w:r>
            <w:t>/</w:t>
          </w:r>
          <w:r w:rsidR="000F0C64">
            <w:t>2018</w:t>
          </w:r>
        </w:p>
      </w:tc>
    </w:tr>
  </w:tbl>
  <w:p w14:paraId="11AA95D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BFB50BC"/>
    <w:multiLevelType w:val="hybridMultilevel"/>
    <w:tmpl w:val="62222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81A40"/>
    <w:rsid w:val="000918D6"/>
    <w:rsid w:val="000F0C64"/>
    <w:rsid w:val="00122DE8"/>
    <w:rsid w:val="00155B71"/>
    <w:rsid w:val="00177B68"/>
    <w:rsid w:val="001D3823"/>
    <w:rsid w:val="00264DB2"/>
    <w:rsid w:val="002B26BD"/>
    <w:rsid w:val="002E44DA"/>
    <w:rsid w:val="00317E47"/>
    <w:rsid w:val="003617B5"/>
    <w:rsid w:val="00423B72"/>
    <w:rsid w:val="004A6B92"/>
    <w:rsid w:val="004D4F2F"/>
    <w:rsid w:val="005A75D0"/>
    <w:rsid w:val="006A570F"/>
    <w:rsid w:val="006E2D21"/>
    <w:rsid w:val="006F17FD"/>
    <w:rsid w:val="006F4D4D"/>
    <w:rsid w:val="007150B7"/>
    <w:rsid w:val="007B641E"/>
    <w:rsid w:val="007E1313"/>
    <w:rsid w:val="00811345"/>
    <w:rsid w:val="008329A1"/>
    <w:rsid w:val="00835722"/>
    <w:rsid w:val="00857991"/>
    <w:rsid w:val="0088618A"/>
    <w:rsid w:val="00890181"/>
    <w:rsid w:val="0089408B"/>
    <w:rsid w:val="008B04A6"/>
    <w:rsid w:val="00900A42"/>
    <w:rsid w:val="00955469"/>
    <w:rsid w:val="009A20AB"/>
    <w:rsid w:val="009E2880"/>
    <w:rsid w:val="00A35072"/>
    <w:rsid w:val="00AA2680"/>
    <w:rsid w:val="00AD72A0"/>
    <w:rsid w:val="00B14843"/>
    <w:rsid w:val="00B6564B"/>
    <w:rsid w:val="00BD6E07"/>
    <w:rsid w:val="00C30076"/>
    <w:rsid w:val="00C450D7"/>
    <w:rsid w:val="00CD0C91"/>
    <w:rsid w:val="00D21691"/>
    <w:rsid w:val="00E13853"/>
    <w:rsid w:val="00E3505B"/>
    <w:rsid w:val="00E61C8B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paragraph" w:styleId="ListBullet">
    <w:name w:val="List Bullet"/>
    <w:basedOn w:val="Normal"/>
    <w:autoRedefine/>
    <w:rsid w:val="005A75D0"/>
    <w:pPr>
      <w:spacing w:before="120" w:after="0" w:line="240" w:lineRule="auto"/>
      <w:ind w:left="1224" w:hanging="504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0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Microsoft Office User</cp:lastModifiedBy>
  <cp:revision>2</cp:revision>
  <dcterms:created xsi:type="dcterms:W3CDTF">2018-10-13T06:19:00Z</dcterms:created>
  <dcterms:modified xsi:type="dcterms:W3CDTF">2018-10-13T06:19:00Z</dcterms:modified>
</cp:coreProperties>
</file>