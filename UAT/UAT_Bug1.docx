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6E4FA" w14:textId="20FDF679" w:rsidR="00D21691" w:rsidRDefault="00317E47" w:rsidP="00C30076">
      <w:pPr>
        <w:pStyle w:val="Heading1"/>
        <w:spacing w:before="0" w:after="120"/>
        <w:jc w:val="center"/>
      </w:pPr>
      <w:r>
        <w:t>Hotel</w:t>
      </w:r>
    </w:p>
    <w:p w14:paraId="5BCB0856" w14:textId="2AF5F049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1133DF">
        <w:t>Buggy Flow 1</w:t>
      </w:r>
    </w:p>
    <w:p w14:paraId="170BA9F4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3583BFE5" w14:textId="16884970" w:rsidR="00C30076" w:rsidRDefault="00C30076" w:rsidP="00C30076">
      <w:pPr>
        <w:pStyle w:val="ListParagraph"/>
        <w:ind w:left="1080"/>
      </w:pPr>
      <w:r>
        <w:t xml:space="preserve">When </w:t>
      </w:r>
      <w:r w:rsidR="007B641E">
        <w:t>a customer</w:t>
      </w:r>
    </w:p>
    <w:p w14:paraId="1A658E42" w14:textId="720AF43D" w:rsidR="00C30076" w:rsidRDefault="00C30076" w:rsidP="00C30076">
      <w:pPr>
        <w:pStyle w:val="ListParagraph"/>
        <w:ind w:left="1080"/>
      </w:pPr>
      <w:r>
        <w:t xml:space="preserve">Wants to </w:t>
      </w:r>
      <w:r w:rsidR="00857991">
        <w:t>leave</w:t>
      </w:r>
      <w:r w:rsidR="007B641E">
        <w:t xml:space="preserve"> the hotel</w:t>
      </w:r>
      <w:r>
        <w:t xml:space="preserve"> they </w:t>
      </w:r>
      <w:r w:rsidR="00857991">
        <w:t>checkout</w:t>
      </w:r>
    </w:p>
    <w:p w14:paraId="450F3A31" w14:textId="2A5AE14D" w:rsidR="00C30076" w:rsidRDefault="00C30076" w:rsidP="00C30076">
      <w:pPr>
        <w:pStyle w:val="ListParagraph"/>
        <w:ind w:left="1080"/>
      </w:pPr>
      <w:r>
        <w:t xml:space="preserve">So that </w:t>
      </w:r>
      <w:r w:rsidR="00857991">
        <w:t>they can pay</w:t>
      </w:r>
      <w:r w:rsidR="00E61C8B">
        <w:t xml:space="preserve"> the final bill</w:t>
      </w:r>
    </w:p>
    <w:p w14:paraId="1B951235" w14:textId="7F4736DE" w:rsidR="00DB36C0" w:rsidRDefault="00DB36C0" w:rsidP="00C30076">
      <w:pPr>
        <w:pStyle w:val="ListParagraph"/>
        <w:ind w:left="1080"/>
      </w:pPr>
      <w:r>
        <w:t xml:space="preserve">But service charges are shown with “0” values and the total value </w:t>
      </w:r>
    </w:p>
    <w:p w14:paraId="743836D3" w14:textId="77777777" w:rsidR="00C30076" w:rsidRDefault="00C30076" w:rsidP="00C30076">
      <w:pPr>
        <w:pStyle w:val="ListParagraph"/>
        <w:ind w:left="1080"/>
      </w:pPr>
    </w:p>
    <w:p w14:paraId="2B9C325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4CD11161" w14:textId="185DAC1D" w:rsidR="00C30076" w:rsidRDefault="00317E47" w:rsidP="00B6564B">
      <w:pPr>
        <w:pStyle w:val="ListParagraph"/>
        <w:ind w:left="1080"/>
      </w:pPr>
      <w:r>
        <w:t>Customer</w:t>
      </w:r>
    </w:p>
    <w:p w14:paraId="0B94A30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603F6037" w14:textId="7519F0CA" w:rsidR="00C30076" w:rsidRDefault="00317E47" w:rsidP="00C30076">
      <w:pPr>
        <w:pStyle w:val="ListParagraph"/>
        <w:numPr>
          <w:ilvl w:val="1"/>
          <w:numId w:val="3"/>
        </w:numPr>
      </w:pPr>
      <w:r>
        <w:t xml:space="preserve">The </w:t>
      </w:r>
      <w:r w:rsidR="002B26BD">
        <w:t>main menu is displayed</w:t>
      </w:r>
    </w:p>
    <w:p w14:paraId="4293C40E" w14:textId="77777777" w:rsidR="006E3C21" w:rsidRDefault="006E3C21" w:rsidP="006E3C21">
      <w:pPr>
        <w:pStyle w:val="ListParagraph"/>
        <w:numPr>
          <w:ilvl w:val="1"/>
          <w:numId w:val="3"/>
        </w:numPr>
      </w:pPr>
      <w:r>
        <w:t>This test script covers the following specific testing requirements:</w:t>
      </w:r>
    </w:p>
    <w:p w14:paraId="39D531F1" w14:textId="77777777" w:rsidR="006E3C21" w:rsidRDefault="006E3C21" w:rsidP="006E3C21">
      <w:pPr>
        <w:pStyle w:val="ListBullet"/>
      </w:pPr>
      <w:r>
        <w:t>Valid room booked</w:t>
      </w:r>
    </w:p>
    <w:p w14:paraId="2597909E" w14:textId="2B4A2D18" w:rsidR="006E3C21" w:rsidRDefault="006E3C21" w:rsidP="006E3C21">
      <w:pPr>
        <w:pStyle w:val="ListBullet"/>
      </w:pPr>
      <w:r>
        <w:t>Booking is checked in</w:t>
      </w:r>
    </w:p>
    <w:p w14:paraId="7A5B16E9" w14:textId="77777777" w:rsidR="00C30076" w:rsidRDefault="00C30076" w:rsidP="00C30076">
      <w:pPr>
        <w:pStyle w:val="ListParagraph"/>
        <w:ind w:left="1080"/>
      </w:pPr>
    </w:p>
    <w:p w14:paraId="138AEF4B" w14:textId="4283B2BB" w:rsidR="00C30076" w:rsidRDefault="00DB36C0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Buggy</w:t>
      </w:r>
      <w:r w:rsidR="00C30076" w:rsidRPr="00C30076">
        <w:rPr>
          <w:color w:val="2E74B5" w:themeColor="accent1" w:themeShade="BF"/>
          <w:sz w:val="28"/>
          <w:szCs w:val="28"/>
        </w:rPr>
        <w:t xml:space="preserve"> Flow</w:t>
      </w:r>
    </w:p>
    <w:p w14:paraId="540AD375" w14:textId="3178C169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2B26BD">
        <w:t xml:space="preserve">customer selects </w:t>
      </w:r>
      <w:r w:rsidR="006E3C21">
        <w:t>record service</w:t>
      </w:r>
      <w:r w:rsidR="002B26BD">
        <w:t xml:space="preserve"> option on the main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156060CC" w14:textId="77777777" w:rsidTr="001133DF">
        <w:tc>
          <w:tcPr>
            <w:tcW w:w="4508" w:type="dxa"/>
          </w:tcPr>
          <w:p w14:paraId="3E5F06B9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91AB2A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2B26BD" w14:paraId="56E9DBE7" w14:textId="77777777" w:rsidTr="001133DF">
        <w:trPr>
          <w:trHeight w:val="311"/>
        </w:trPr>
        <w:tc>
          <w:tcPr>
            <w:tcW w:w="4508" w:type="dxa"/>
          </w:tcPr>
          <w:p w14:paraId="292FBBAE" w14:textId="1F31D81C" w:rsidR="002B26BD" w:rsidRDefault="002B26BD" w:rsidP="002B26BD">
            <w:pPr>
              <w:pStyle w:val="ListParagraph"/>
            </w:pPr>
          </w:p>
        </w:tc>
        <w:tc>
          <w:tcPr>
            <w:tcW w:w="4508" w:type="dxa"/>
          </w:tcPr>
          <w:p w14:paraId="273FD562" w14:textId="479CD1DC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Prompt to enter </w:t>
            </w:r>
            <w:r w:rsidR="00E3505B">
              <w:t>room number</w:t>
            </w:r>
          </w:p>
        </w:tc>
      </w:tr>
      <w:tr w:rsidR="001133DF" w14:paraId="1908896C" w14:textId="77777777" w:rsidTr="001133DF">
        <w:tc>
          <w:tcPr>
            <w:tcW w:w="4508" w:type="dxa"/>
          </w:tcPr>
          <w:p w14:paraId="364F71E6" w14:textId="24521C0C" w:rsidR="001133DF" w:rsidRDefault="001133DF" w:rsidP="00C450D7">
            <w:pPr>
              <w:pStyle w:val="ListParagraph"/>
              <w:numPr>
                <w:ilvl w:val="0"/>
                <w:numId w:val="6"/>
              </w:numPr>
            </w:pPr>
            <w:r>
              <w:t>Enter room number</w:t>
            </w:r>
            <w:r w:rsidR="00451B7B">
              <w:t>(given value 301)</w:t>
            </w:r>
          </w:p>
        </w:tc>
        <w:tc>
          <w:tcPr>
            <w:tcW w:w="4508" w:type="dxa"/>
          </w:tcPr>
          <w:p w14:paraId="20D15076" w14:textId="08CF9C82" w:rsidR="001133DF" w:rsidRDefault="001133DF" w:rsidP="008D46C0">
            <w:pPr>
              <w:pStyle w:val="ListParagraph"/>
              <w:numPr>
                <w:ilvl w:val="0"/>
                <w:numId w:val="6"/>
              </w:numPr>
            </w:pPr>
            <w:r>
              <w:t>Find booking by room number</w:t>
            </w:r>
          </w:p>
        </w:tc>
      </w:tr>
      <w:tr w:rsidR="001133DF" w14:paraId="421FECA1" w14:textId="77777777" w:rsidTr="001133DF">
        <w:tc>
          <w:tcPr>
            <w:tcW w:w="4508" w:type="dxa"/>
          </w:tcPr>
          <w:p w14:paraId="16B93C5C" w14:textId="77777777" w:rsidR="001133DF" w:rsidRDefault="001133DF" w:rsidP="001133DF">
            <w:pPr>
              <w:pStyle w:val="ListParagraph"/>
            </w:pPr>
          </w:p>
        </w:tc>
        <w:tc>
          <w:tcPr>
            <w:tcW w:w="4508" w:type="dxa"/>
          </w:tcPr>
          <w:p w14:paraId="5B4D5E1A" w14:textId="1FB3EA84" w:rsidR="001133DF" w:rsidRDefault="001133DF" w:rsidP="008D46C0">
            <w:pPr>
              <w:pStyle w:val="ListParagraph"/>
              <w:numPr>
                <w:ilvl w:val="0"/>
                <w:numId w:val="6"/>
              </w:numPr>
            </w:pPr>
            <w:r>
              <w:t>Prompt for service type</w:t>
            </w:r>
          </w:p>
        </w:tc>
      </w:tr>
      <w:tr w:rsidR="001133DF" w14:paraId="1ECFDF18" w14:textId="77777777" w:rsidTr="001133DF">
        <w:tc>
          <w:tcPr>
            <w:tcW w:w="4508" w:type="dxa"/>
          </w:tcPr>
          <w:p w14:paraId="27543457" w14:textId="2E8E1FD8" w:rsidR="001133DF" w:rsidRDefault="001133DF" w:rsidP="00C450D7">
            <w:pPr>
              <w:pStyle w:val="ListParagraph"/>
              <w:numPr>
                <w:ilvl w:val="0"/>
                <w:numId w:val="6"/>
              </w:numPr>
            </w:pPr>
            <w:r>
              <w:t>Enter service type</w:t>
            </w:r>
            <w:r w:rsidR="00451B7B">
              <w:t xml:space="preserve"> (</w:t>
            </w:r>
            <w:r w:rsidR="009D4EA2">
              <w:t xml:space="preserve">Selected Service </w:t>
            </w:r>
            <w:r w:rsidR="00F02ED7">
              <w:t>Room Service</w:t>
            </w:r>
            <w:r w:rsidR="00451B7B">
              <w:t>)</w:t>
            </w:r>
          </w:p>
        </w:tc>
        <w:tc>
          <w:tcPr>
            <w:tcW w:w="4508" w:type="dxa"/>
          </w:tcPr>
          <w:p w14:paraId="6468AD5E" w14:textId="16D76F22" w:rsidR="001133DF" w:rsidRDefault="001133DF" w:rsidP="008D46C0">
            <w:pPr>
              <w:pStyle w:val="ListParagraph"/>
              <w:numPr>
                <w:ilvl w:val="0"/>
                <w:numId w:val="6"/>
              </w:numPr>
            </w:pPr>
            <w:r>
              <w:t>Prompt for cost</w:t>
            </w:r>
          </w:p>
        </w:tc>
      </w:tr>
      <w:tr w:rsidR="001133DF" w14:paraId="1D693ECB" w14:textId="77777777" w:rsidTr="001133DF">
        <w:trPr>
          <w:trHeight w:val="591"/>
        </w:trPr>
        <w:tc>
          <w:tcPr>
            <w:tcW w:w="4508" w:type="dxa"/>
          </w:tcPr>
          <w:p w14:paraId="3D8F68F4" w14:textId="4BD3BCEF" w:rsidR="001133DF" w:rsidRDefault="001133DF" w:rsidP="00C450D7">
            <w:pPr>
              <w:pStyle w:val="ListParagraph"/>
              <w:numPr>
                <w:ilvl w:val="0"/>
                <w:numId w:val="6"/>
              </w:numPr>
            </w:pPr>
            <w:r>
              <w:t>Enter cost</w:t>
            </w:r>
            <w:r w:rsidR="00F02ED7">
              <w:t>(given value 7)</w:t>
            </w:r>
          </w:p>
        </w:tc>
        <w:tc>
          <w:tcPr>
            <w:tcW w:w="4508" w:type="dxa"/>
          </w:tcPr>
          <w:p w14:paraId="41BA26A4" w14:textId="6639CA82" w:rsidR="001133DF" w:rsidRDefault="001133DF" w:rsidP="008D46C0">
            <w:pPr>
              <w:pStyle w:val="ListParagraph"/>
              <w:numPr>
                <w:ilvl w:val="0"/>
                <w:numId w:val="6"/>
              </w:numPr>
            </w:pPr>
            <w:r>
              <w:t>Display service charge cost confirmation</w:t>
            </w:r>
          </w:p>
        </w:tc>
      </w:tr>
      <w:tr w:rsidR="001133DF" w14:paraId="01B086E2" w14:textId="77777777" w:rsidTr="001133DF">
        <w:tc>
          <w:tcPr>
            <w:tcW w:w="4508" w:type="dxa"/>
          </w:tcPr>
          <w:p w14:paraId="001A30F3" w14:textId="6C334556" w:rsidR="001133DF" w:rsidRDefault="001133DF" w:rsidP="00C450D7">
            <w:pPr>
              <w:pStyle w:val="ListParagraph"/>
              <w:numPr>
                <w:ilvl w:val="0"/>
                <w:numId w:val="6"/>
              </w:numPr>
            </w:pPr>
            <w:r>
              <w:t>Continue</w:t>
            </w:r>
          </w:p>
        </w:tc>
        <w:tc>
          <w:tcPr>
            <w:tcW w:w="4508" w:type="dxa"/>
          </w:tcPr>
          <w:p w14:paraId="07D496F9" w14:textId="672D658E" w:rsidR="001133DF" w:rsidRDefault="001133DF" w:rsidP="008D46C0">
            <w:pPr>
              <w:pStyle w:val="ListParagraph"/>
              <w:numPr>
                <w:ilvl w:val="0"/>
                <w:numId w:val="6"/>
              </w:numPr>
            </w:pPr>
            <w:r>
              <w:t>Main Menu Displayed</w:t>
            </w:r>
          </w:p>
        </w:tc>
      </w:tr>
      <w:tr w:rsidR="001133DF" w14:paraId="025B66CF" w14:textId="77777777" w:rsidTr="001133DF">
        <w:tc>
          <w:tcPr>
            <w:tcW w:w="4508" w:type="dxa"/>
          </w:tcPr>
          <w:p w14:paraId="446CA549" w14:textId="0728E42B" w:rsidR="001133DF" w:rsidRDefault="001133DF" w:rsidP="00C450D7">
            <w:pPr>
              <w:pStyle w:val="ListParagraph"/>
              <w:numPr>
                <w:ilvl w:val="0"/>
                <w:numId w:val="6"/>
              </w:numPr>
            </w:pPr>
            <w:r>
              <w:t>Select Checkout Menu</w:t>
            </w:r>
          </w:p>
        </w:tc>
        <w:tc>
          <w:tcPr>
            <w:tcW w:w="4508" w:type="dxa"/>
          </w:tcPr>
          <w:p w14:paraId="170DAABA" w14:textId="72F19BE2" w:rsidR="001133DF" w:rsidRDefault="001133DF" w:rsidP="008D46C0">
            <w:pPr>
              <w:pStyle w:val="ListParagraph"/>
              <w:numPr>
                <w:ilvl w:val="0"/>
                <w:numId w:val="6"/>
              </w:numPr>
            </w:pPr>
            <w:r>
              <w:t>Prompt to enter room number</w:t>
            </w:r>
          </w:p>
        </w:tc>
      </w:tr>
      <w:tr w:rsidR="001133DF" w14:paraId="113DDB0E" w14:textId="77777777" w:rsidTr="00F02ED7">
        <w:trPr>
          <w:trHeight w:val="241"/>
        </w:trPr>
        <w:tc>
          <w:tcPr>
            <w:tcW w:w="4508" w:type="dxa"/>
          </w:tcPr>
          <w:p w14:paraId="2F76A7EB" w14:textId="346DA032" w:rsidR="001133DF" w:rsidRDefault="001133DF" w:rsidP="00C450D7">
            <w:pPr>
              <w:pStyle w:val="ListParagraph"/>
              <w:numPr>
                <w:ilvl w:val="0"/>
                <w:numId w:val="6"/>
              </w:numPr>
            </w:pPr>
            <w:r>
              <w:t>Enter room number</w:t>
            </w:r>
            <w:r w:rsidR="00F02ED7">
              <w:t>(given value 301)</w:t>
            </w:r>
          </w:p>
        </w:tc>
        <w:tc>
          <w:tcPr>
            <w:tcW w:w="4508" w:type="dxa"/>
          </w:tcPr>
          <w:p w14:paraId="7614A654" w14:textId="77777777" w:rsidR="001133DF" w:rsidRDefault="001133DF" w:rsidP="008D46C0">
            <w:pPr>
              <w:pStyle w:val="ListParagraph"/>
              <w:numPr>
                <w:ilvl w:val="0"/>
                <w:numId w:val="6"/>
              </w:numPr>
            </w:pPr>
            <w:r>
              <w:t>Display final invoice</w:t>
            </w:r>
          </w:p>
        </w:tc>
      </w:tr>
    </w:tbl>
    <w:p w14:paraId="1E7A5F88" w14:textId="195E01E4" w:rsidR="004D4F2F" w:rsidRDefault="001133DF" w:rsidP="00DB36C0">
      <w:pPr>
        <w:pStyle w:val="ListParagraph"/>
        <w:ind w:left="360"/>
      </w:pPr>
      <w:r>
        <w:t>The final invoice shows the service charges as “0” and the total value is “0” as well.</w:t>
      </w:r>
    </w:p>
    <w:p w14:paraId="269A78DA" w14:textId="77777777" w:rsidR="00DB36C0" w:rsidRDefault="00DB36C0" w:rsidP="00DB36C0">
      <w:pPr>
        <w:pStyle w:val="ListParagraph"/>
        <w:ind w:left="360"/>
      </w:pPr>
      <w:bookmarkStart w:id="0" w:name="_GoBack"/>
      <w:bookmarkEnd w:id="0"/>
    </w:p>
    <w:p w14:paraId="6FF17DC8" w14:textId="77777777" w:rsidR="00C30076" w:rsidRPr="00C30076" w:rsidRDefault="00C30076" w:rsidP="00DB36C0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14:paraId="33AAB19C" w14:textId="690DB89C" w:rsidR="00C30076" w:rsidRDefault="00DB36C0" w:rsidP="00DB36C0">
      <w:pPr>
        <w:pStyle w:val="ListParagraph"/>
        <w:numPr>
          <w:ilvl w:val="1"/>
          <w:numId w:val="3"/>
        </w:numPr>
      </w:pPr>
      <w:r>
        <w:t>Buggy output with service fees “0”.</w:t>
      </w:r>
    </w:p>
    <w:p w14:paraId="331BF114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7BC0F" w14:textId="77777777" w:rsidR="004E5AC0" w:rsidRDefault="004E5AC0" w:rsidP="00FA00EE">
      <w:pPr>
        <w:spacing w:after="0" w:line="240" w:lineRule="auto"/>
      </w:pPr>
      <w:r>
        <w:separator/>
      </w:r>
    </w:p>
  </w:endnote>
  <w:endnote w:type="continuationSeparator" w:id="0">
    <w:p w14:paraId="06607653" w14:textId="77777777" w:rsidR="004E5AC0" w:rsidRDefault="004E5AC0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24607" w14:textId="77777777" w:rsidR="004E5AC0" w:rsidRDefault="004E5AC0" w:rsidP="00FA00EE">
      <w:pPr>
        <w:spacing w:after="0" w:line="240" w:lineRule="auto"/>
      </w:pPr>
      <w:r>
        <w:separator/>
      </w:r>
    </w:p>
  </w:footnote>
  <w:footnote w:type="continuationSeparator" w:id="0">
    <w:p w14:paraId="6E3C276A" w14:textId="77777777" w:rsidR="004E5AC0" w:rsidRDefault="004E5AC0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64923476" w14:textId="77777777" w:rsidTr="001133DF">
      <w:trPr>
        <w:trHeight w:val="387"/>
      </w:trPr>
      <w:tc>
        <w:tcPr>
          <w:tcW w:w="4508" w:type="dxa"/>
        </w:tcPr>
        <w:p w14:paraId="5F877E00" w14:textId="0408C9B2" w:rsidR="00FA00EE" w:rsidRDefault="001133DF">
          <w:pPr>
            <w:pStyle w:val="Header"/>
          </w:pPr>
          <w:r>
            <w:t>Hotel Management System</w:t>
          </w:r>
        </w:p>
      </w:tc>
      <w:tc>
        <w:tcPr>
          <w:tcW w:w="4508" w:type="dxa"/>
        </w:tcPr>
        <w:p w14:paraId="6BF9ADEC" w14:textId="77777777" w:rsidR="00FA00EE" w:rsidRDefault="00FA00EE">
          <w:pPr>
            <w:pStyle w:val="Header"/>
          </w:pPr>
        </w:p>
      </w:tc>
    </w:tr>
    <w:tr w:rsidR="00FA00EE" w14:paraId="7F7A4B60" w14:textId="77777777" w:rsidTr="00FA00EE">
      <w:tc>
        <w:tcPr>
          <w:tcW w:w="4508" w:type="dxa"/>
        </w:tcPr>
        <w:p w14:paraId="57F38B47" w14:textId="7BCFE322" w:rsidR="00FA00EE" w:rsidRDefault="001133DF" w:rsidP="001133DF">
          <w:pPr>
            <w:pStyle w:val="Header"/>
          </w:pPr>
          <w:r>
            <w:t>Use-case Specification: Buggy Flow 1</w:t>
          </w:r>
        </w:p>
      </w:tc>
      <w:tc>
        <w:tcPr>
          <w:tcW w:w="4508" w:type="dxa"/>
        </w:tcPr>
        <w:p w14:paraId="3532F8A9" w14:textId="2364A835" w:rsidR="00FA00EE" w:rsidRDefault="00FA00EE" w:rsidP="001133DF">
          <w:pPr>
            <w:pStyle w:val="Header"/>
          </w:pPr>
          <w:r>
            <w:t xml:space="preserve">Date: </w:t>
          </w:r>
          <w:r w:rsidR="001133DF">
            <w:t>01/10/2018</w:t>
          </w:r>
        </w:p>
      </w:tc>
    </w:tr>
  </w:tbl>
  <w:p w14:paraId="11AA95DE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2190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BFB50BC"/>
    <w:multiLevelType w:val="hybridMultilevel"/>
    <w:tmpl w:val="471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BF40CFC"/>
    <w:multiLevelType w:val="singleLevel"/>
    <w:tmpl w:val="266ED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A7B68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74837F9"/>
    <w:multiLevelType w:val="multilevel"/>
    <w:tmpl w:val="A8B46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Bullet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760771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CA4DBE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477D5666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55556F9F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5C6E3E52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65343BA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1"/>
  </w:num>
  <w:num w:numId="7">
    <w:abstractNumId w:val="16"/>
  </w:num>
  <w:num w:numId="8">
    <w:abstractNumId w:val="2"/>
  </w:num>
  <w:num w:numId="9">
    <w:abstractNumId w:val="13"/>
  </w:num>
  <w:num w:numId="10">
    <w:abstractNumId w:val="14"/>
  </w:num>
  <w:num w:numId="11">
    <w:abstractNumId w:val="11"/>
  </w:num>
  <w:num w:numId="12">
    <w:abstractNumId w:val="15"/>
  </w:num>
  <w:num w:numId="13">
    <w:abstractNumId w:val="8"/>
  </w:num>
  <w:num w:numId="14">
    <w:abstractNumId w:val="0"/>
  </w:num>
  <w:num w:numId="15">
    <w:abstractNumId w:val="5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56CA"/>
    <w:rsid w:val="00081A40"/>
    <w:rsid w:val="001133DF"/>
    <w:rsid w:val="00155B71"/>
    <w:rsid w:val="00177B68"/>
    <w:rsid w:val="001D3823"/>
    <w:rsid w:val="00264DB2"/>
    <w:rsid w:val="002B26BD"/>
    <w:rsid w:val="002E44DA"/>
    <w:rsid w:val="00317E47"/>
    <w:rsid w:val="003617B5"/>
    <w:rsid w:val="00422FD5"/>
    <w:rsid w:val="00423B72"/>
    <w:rsid w:val="00451B7B"/>
    <w:rsid w:val="004A6B92"/>
    <w:rsid w:val="004D4F2F"/>
    <w:rsid w:val="004E5AC0"/>
    <w:rsid w:val="005A07EB"/>
    <w:rsid w:val="0065121E"/>
    <w:rsid w:val="006A570F"/>
    <w:rsid w:val="006E2D21"/>
    <w:rsid w:val="006E3C21"/>
    <w:rsid w:val="006F17FD"/>
    <w:rsid w:val="006F4D4D"/>
    <w:rsid w:val="007B641E"/>
    <w:rsid w:val="007E1313"/>
    <w:rsid w:val="00811345"/>
    <w:rsid w:val="008329A1"/>
    <w:rsid w:val="00835722"/>
    <w:rsid w:val="00857991"/>
    <w:rsid w:val="0089408B"/>
    <w:rsid w:val="008B04A6"/>
    <w:rsid w:val="00900A42"/>
    <w:rsid w:val="00955469"/>
    <w:rsid w:val="009A20AB"/>
    <w:rsid w:val="009D4EA2"/>
    <w:rsid w:val="009E2880"/>
    <w:rsid w:val="00A35072"/>
    <w:rsid w:val="00AA2680"/>
    <w:rsid w:val="00AD72A0"/>
    <w:rsid w:val="00B14843"/>
    <w:rsid w:val="00B6564B"/>
    <w:rsid w:val="00B85668"/>
    <w:rsid w:val="00C30076"/>
    <w:rsid w:val="00C450D7"/>
    <w:rsid w:val="00CD0C91"/>
    <w:rsid w:val="00D21691"/>
    <w:rsid w:val="00DB36C0"/>
    <w:rsid w:val="00E13853"/>
    <w:rsid w:val="00E3505B"/>
    <w:rsid w:val="00E61C8B"/>
    <w:rsid w:val="00F02ED7"/>
    <w:rsid w:val="00F31445"/>
    <w:rsid w:val="00F61FAF"/>
    <w:rsid w:val="00F77C3C"/>
    <w:rsid w:val="00F85129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0E2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paragraph" w:styleId="ListBullet">
    <w:name w:val="List Bullet"/>
    <w:basedOn w:val="Normal"/>
    <w:autoRedefine/>
    <w:rsid w:val="006E3C21"/>
    <w:pPr>
      <w:numPr>
        <w:ilvl w:val="2"/>
        <w:numId w:val="3"/>
      </w:num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C:\Users\jtuli\Downloads\Full Use Case Description Template(1).dotx</Template>
  <TotalTime>9</TotalTime>
  <Pages>1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Microsoft Office User</cp:lastModifiedBy>
  <cp:revision>3</cp:revision>
  <dcterms:created xsi:type="dcterms:W3CDTF">2018-10-13T04:53:00Z</dcterms:created>
  <dcterms:modified xsi:type="dcterms:W3CDTF">2018-10-13T05:11:00Z</dcterms:modified>
</cp:coreProperties>
</file>