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9" w:type="dxa"/>
        <w:tblLayout w:type="fixed"/>
        <w:tblLook w:val="0000" w:firstRow="0" w:lastRow="0" w:firstColumn="0" w:lastColumn="0" w:noHBand="0" w:noVBand="0"/>
      </w:tblPr>
      <w:tblGrid>
        <w:gridCol w:w="558"/>
        <w:gridCol w:w="2698"/>
        <w:gridCol w:w="1134"/>
        <w:gridCol w:w="3685"/>
        <w:gridCol w:w="567"/>
        <w:gridCol w:w="567"/>
      </w:tblGrid>
      <w:tr w:rsidR="00E303EF" w14:paraId="447F00FF" w14:textId="77777777" w:rsidTr="00461EF6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8B17CE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59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1D3B76" w14:textId="2192B31D" w:rsidR="00E303EF" w:rsidRPr="001418FA" w:rsidRDefault="005D712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Resolution </w:t>
            </w:r>
            <w:r w:rsidR="00C9157F">
              <w:rPr>
                <w:sz w:val="24"/>
                <w:szCs w:val="24"/>
              </w:rPr>
              <w:t xml:space="preserve">of </w:t>
            </w:r>
            <w:r w:rsidR="00C9157F" w:rsidRPr="001418FA">
              <w:rPr>
                <w:sz w:val="24"/>
                <w:szCs w:val="24"/>
              </w:rPr>
              <w:t>charge</w:t>
            </w:r>
            <w:r w:rsidR="00F8253D" w:rsidRPr="001418FA">
              <w:rPr>
                <w:sz w:val="24"/>
                <w:szCs w:val="24"/>
              </w:rPr>
              <w:t xml:space="preserve"> a room for service after the guest has checked out</w:t>
            </w:r>
            <w:r>
              <w:rPr>
                <w:sz w:val="24"/>
                <w:szCs w:val="24"/>
              </w:rPr>
              <w:t xml:space="preserve"> bug</w:t>
            </w:r>
            <w:r w:rsidR="00C9157F">
              <w:rPr>
                <w:sz w:val="24"/>
                <w:szCs w:val="24"/>
              </w:rPr>
              <w:t>.</w:t>
            </w:r>
          </w:p>
        </w:tc>
      </w:tr>
      <w:tr w:rsidR="00A30AD6" w14:paraId="1D535348" w14:textId="77777777" w:rsidTr="00461EF6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561C63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59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8BF56F" w14:textId="70D365E9" w:rsidR="00A30AD6" w:rsidRPr="001418FA" w:rsidRDefault="00E9438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418FA">
              <w:rPr>
                <w:sz w:val="24"/>
                <w:szCs w:val="24"/>
              </w:rPr>
              <w:t>Check out</w:t>
            </w:r>
            <w:r w:rsidR="00F8253D" w:rsidRPr="001418FA">
              <w:rPr>
                <w:sz w:val="24"/>
                <w:szCs w:val="24"/>
              </w:rPr>
              <w:t xml:space="preserve"> Service</w:t>
            </w:r>
          </w:p>
        </w:tc>
      </w:tr>
      <w:tr w:rsidR="00E303EF" w14:paraId="10925C14" w14:textId="77777777" w:rsidTr="00461EF6">
        <w:trPr>
          <w:cantSplit/>
          <w:trHeight w:val="711"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AEAE3A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59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5E9BF8" w14:textId="0718F7C6" w:rsidR="00E303EF" w:rsidRPr="001418FA" w:rsidRDefault="00335F9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1418FA">
              <w:rPr>
                <w:sz w:val="24"/>
                <w:szCs w:val="24"/>
              </w:rPr>
              <w:t xml:space="preserve">This test script </w:t>
            </w:r>
            <w:r w:rsidR="00E75A90" w:rsidRPr="001418FA">
              <w:rPr>
                <w:sz w:val="24"/>
                <w:szCs w:val="24"/>
              </w:rPr>
              <w:t>tests</w:t>
            </w:r>
            <w:r w:rsidR="006200AD" w:rsidRPr="001418FA">
              <w:rPr>
                <w:sz w:val="24"/>
                <w:szCs w:val="24"/>
              </w:rPr>
              <w:t xml:space="preserve"> the </w:t>
            </w:r>
            <w:r w:rsidR="00C9157F">
              <w:rPr>
                <w:sz w:val="24"/>
                <w:szCs w:val="24"/>
              </w:rPr>
              <w:t xml:space="preserve">resolution of </w:t>
            </w:r>
            <w:r w:rsidR="00C9157F" w:rsidRPr="001418FA">
              <w:rPr>
                <w:sz w:val="24"/>
                <w:szCs w:val="24"/>
              </w:rPr>
              <w:t>bug</w:t>
            </w:r>
            <w:r w:rsidR="00966E28" w:rsidRPr="001418FA">
              <w:rPr>
                <w:sz w:val="24"/>
                <w:szCs w:val="24"/>
              </w:rPr>
              <w:t xml:space="preserve"> in the C</w:t>
            </w:r>
            <w:r w:rsidR="00432B89" w:rsidRPr="001418FA">
              <w:rPr>
                <w:sz w:val="24"/>
                <w:szCs w:val="24"/>
              </w:rPr>
              <w:t>heck</w:t>
            </w:r>
            <w:r w:rsidR="00966E28" w:rsidRPr="001418FA">
              <w:rPr>
                <w:sz w:val="24"/>
                <w:szCs w:val="24"/>
              </w:rPr>
              <w:t xml:space="preserve"> Out use </w:t>
            </w:r>
            <w:r w:rsidR="00432B89" w:rsidRPr="001418FA">
              <w:rPr>
                <w:sz w:val="24"/>
                <w:szCs w:val="24"/>
              </w:rPr>
              <w:t>case of Hotel</w:t>
            </w:r>
            <w:r w:rsidR="00457980" w:rsidRPr="001418FA">
              <w:rPr>
                <w:sz w:val="24"/>
                <w:szCs w:val="24"/>
              </w:rPr>
              <w:t xml:space="preserve"> Management System</w:t>
            </w:r>
            <w:r w:rsidR="00966E28" w:rsidRPr="001418FA">
              <w:rPr>
                <w:sz w:val="24"/>
                <w:szCs w:val="24"/>
              </w:rPr>
              <w:t>. This test is performed to check whether reported bug</w:t>
            </w:r>
            <w:r w:rsidR="00F8253D" w:rsidRPr="001418FA">
              <w:rPr>
                <w:sz w:val="24"/>
                <w:szCs w:val="24"/>
              </w:rPr>
              <w:t xml:space="preserve"> of possible to charge a room for service after the guest has checked out is </w:t>
            </w:r>
            <w:r w:rsidR="00C9157F">
              <w:rPr>
                <w:sz w:val="24"/>
                <w:szCs w:val="24"/>
              </w:rPr>
              <w:t>solved.</w:t>
            </w:r>
            <w:r w:rsidR="00F8253D" w:rsidRPr="001418FA">
              <w:rPr>
                <w:sz w:val="24"/>
                <w:szCs w:val="24"/>
              </w:rPr>
              <w:t xml:space="preserve"> </w:t>
            </w:r>
          </w:p>
        </w:tc>
      </w:tr>
      <w:tr w:rsidR="00E303EF" w14:paraId="1B2ECB02" w14:textId="77777777" w:rsidTr="00461EF6">
        <w:trPr>
          <w:cantSplit/>
          <w:tblHeader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E31CB8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D1942F" w14:textId="026AAE1D" w:rsidR="00E303EF" w:rsidRPr="001418FA" w:rsidRDefault="00A02C0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1418FA">
              <w:rPr>
                <w:sz w:val="24"/>
                <w:szCs w:val="24"/>
              </w:rPr>
              <w:t>The Hotel</w:t>
            </w:r>
            <w:r w:rsidR="00457980" w:rsidRPr="001418FA">
              <w:rPr>
                <w:sz w:val="24"/>
                <w:szCs w:val="24"/>
              </w:rPr>
              <w:t xml:space="preserve"> Management System</w:t>
            </w:r>
            <w:r w:rsidRPr="001418FA">
              <w:rPr>
                <w:sz w:val="24"/>
                <w:szCs w:val="24"/>
              </w:rPr>
              <w:t xml:space="preserve"> application must be </w:t>
            </w:r>
            <w:r w:rsidR="00EA58E8" w:rsidRPr="001418FA">
              <w:rPr>
                <w:sz w:val="24"/>
                <w:szCs w:val="24"/>
              </w:rPr>
              <w:t>running,</w:t>
            </w:r>
            <w:r w:rsidRPr="001418FA">
              <w:rPr>
                <w:sz w:val="24"/>
                <w:szCs w:val="24"/>
              </w:rPr>
              <w:t xml:space="preserve"> and the user must proc</w:t>
            </w:r>
            <w:r w:rsidR="00EA58E8" w:rsidRPr="001418FA">
              <w:rPr>
                <w:sz w:val="24"/>
                <w:szCs w:val="24"/>
              </w:rPr>
              <w:t xml:space="preserve">eed book room, check in, record service </w:t>
            </w:r>
            <w:r w:rsidR="00F8253D" w:rsidRPr="001418FA">
              <w:rPr>
                <w:sz w:val="24"/>
                <w:szCs w:val="24"/>
              </w:rPr>
              <w:t>and check out before trying to charge the room</w:t>
            </w:r>
            <w:r w:rsidR="00EA58E8" w:rsidRPr="001418FA">
              <w:rPr>
                <w:sz w:val="24"/>
                <w:szCs w:val="24"/>
              </w:rPr>
              <w:t>.</w:t>
            </w:r>
          </w:p>
        </w:tc>
      </w:tr>
      <w:tr w:rsidR="00E303EF" w14:paraId="3C1AB85C" w14:textId="77777777" w:rsidTr="00461EF6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2ECFF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9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EDE298" w14:textId="2D9C420A" w:rsidR="00E303EF" w:rsidRPr="001418FA" w:rsidRDefault="00F8253D">
            <w:pPr>
              <w:pStyle w:val="bp"/>
              <w:rPr>
                <w:sz w:val="24"/>
                <w:szCs w:val="24"/>
              </w:rPr>
            </w:pPr>
            <w:r w:rsidRPr="001418FA">
              <w:rPr>
                <w:sz w:val="24"/>
                <w:szCs w:val="24"/>
              </w:rPr>
              <w:t>Service cannot be added to checked out room.</w:t>
            </w:r>
          </w:p>
        </w:tc>
      </w:tr>
      <w:tr w:rsidR="00E303EF" w14:paraId="684ABD42" w14:textId="77777777" w:rsidTr="00461EF6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1F84C6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59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2BC5A9" w14:textId="7F5F16A1" w:rsidR="00E303EF" w:rsidRPr="001418FA" w:rsidRDefault="003F2AC3">
            <w:pPr>
              <w:pStyle w:val="bp"/>
              <w:rPr>
                <w:bCs/>
                <w:sz w:val="24"/>
              </w:rPr>
            </w:pPr>
            <w:r w:rsidRPr="001418FA">
              <w:rPr>
                <w:bCs/>
                <w:sz w:val="24"/>
              </w:rPr>
              <w:t xml:space="preserve">As described in Pre-condition, </w:t>
            </w:r>
            <w:r w:rsidR="007E0E85" w:rsidRPr="001418FA">
              <w:rPr>
                <w:bCs/>
                <w:sz w:val="24"/>
              </w:rPr>
              <w:t xml:space="preserve">user must follow </w:t>
            </w:r>
            <w:r w:rsidR="00876AE4" w:rsidRPr="001418FA">
              <w:rPr>
                <w:bCs/>
                <w:sz w:val="24"/>
              </w:rPr>
              <w:t>book room, check</w:t>
            </w:r>
            <w:r w:rsidR="00F8253D" w:rsidRPr="001418FA">
              <w:rPr>
                <w:bCs/>
                <w:sz w:val="24"/>
              </w:rPr>
              <w:t xml:space="preserve"> in, </w:t>
            </w:r>
            <w:r w:rsidR="00876AE4" w:rsidRPr="001418FA">
              <w:rPr>
                <w:bCs/>
                <w:sz w:val="24"/>
              </w:rPr>
              <w:t>record service</w:t>
            </w:r>
            <w:r w:rsidR="00F8253D" w:rsidRPr="001418FA">
              <w:rPr>
                <w:bCs/>
                <w:sz w:val="24"/>
              </w:rPr>
              <w:t xml:space="preserve"> and check out</w:t>
            </w:r>
            <w:r w:rsidR="00876AE4" w:rsidRPr="001418FA">
              <w:rPr>
                <w:bCs/>
                <w:sz w:val="24"/>
              </w:rPr>
              <w:t xml:space="preserve"> before </w:t>
            </w:r>
            <w:r w:rsidR="00F8253D" w:rsidRPr="001418FA">
              <w:rPr>
                <w:bCs/>
                <w:sz w:val="24"/>
              </w:rPr>
              <w:t>trying to charge a room for service after the guest has checked out</w:t>
            </w:r>
            <w:r w:rsidR="00876AE4" w:rsidRPr="001418FA">
              <w:rPr>
                <w:bCs/>
                <w:sz w:val="24"/>
              </w:rPr>
              <w:t xml:space="preserve">. So, </w:t>
            </w:r>
            <w:r w:rsidR="00812545" w:rsidRPr="001418FA">
              <w:rPr>
                <w:bCs/>
                <w:sz w:val="24"/>
              </w:rPr>
              <w:t xml:space="preserve">test data table will show </w:t>
            </w:r>
            <w:r w:rsidR="00766011" w:rsidRPr="001418FA">
              <w:rPr>
                <w:bCs/>
                <w:sz w:val="24"/>
              </w:rPr>
              <w:t xml:space="preserve">all the values that was provided </w:t>
            </w:r>
            <w:r w:rsidR="001D2C34">
              <w:rPr>
                <w:bCs/>
                <w:sz w:val="24"/>
              </w:rPr>
              <w:t>during the test.</w:t>
            </w:r>
          </w:p>
        </w:tc>
      </w:tr>
      <w:tr w:rsidR="00536681" w14:paraId="34D5C023" w14:textId="77777777" w:rsidTr="00461EF6">
        <w:trPr>
          <w:cantSplit/>
          <w:tblHeader/>
        </w:trPr>
        <w:tc>
          <w:tcPr>
            <w:tcW w:w="325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64B7727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595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826D567" w14:textId="66184FB5" w:rsidR="00536681" w:rsidRPr="001D2C34" w:rsidRDefault="001D2C34">
            <w:pPr>
              <w:pStyle w:val="bp"/>
              <w:rPr>
                <w:bCs/>
                <w:color w:val="00B050"/>
                <w:sz w:val="24"/>
              </w:rPr>
            </w:pPr>
            <w:r w:rsidRPr="001D2C34">
              <w:rPr>
                <w:bCs/>
                <w:color w:val="00B050"/>
                <w:sz w:val="24"/>
              </w:rPr>
              <w:t>Pass</w:t>
            </w:r>
            <w:r w:rsidR="003F348A" w:rsidRPr="001D2C34">
              <w:rPr>
                <w:bCs/>
                <w:color w:val="00B050"/>
                <w:sz w:val="24"/>
              </w:rPr>
              <w:t xml:space="preserve">, the bug </w:t>
            </w:r>
            <w:r w:rsidRPr="001D2C34">
              <w:rPr>
                <w:bCs/>
                <w:color w:val="00B050"/>
                <w:sz w:val="24"/>
              </w:rPr>
              <w:t>is no longer exist</w:t>
            </w:r>
            <w:r w:rsidR="00E65822" w:rsidRPr="001D2C34">
              <w:rPr>
                <w:bCs/>
                <w:color w:val="00B050"/>
                <w:sz w:val="24"/>
              </w:rPr>
              <w:t xml:space="preserve"> during </w:t>
            </w:r>
            <w:r w:rsidR="0079487C" w:rsidRPr="001D2C34">
              <w:rPr>
                <w:bCs/>
                <w:color w:val="00B050"/>
                <w:sz w:val="24"/>
              </w:rPr>
              <w:t>test.</w:t>
            </w:r>
          </w:p>
        </w:tc>
      </w:tr>
      <w:tr w:rsidR="00DF1585" w14:paraId="5EFE55A9" w14:textId="77777777" w:rsidTr="00461E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38D1E4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9D8BCC5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3685" w:type="dxa"/>
            <w:shd w:val="clear" w:color="auto" w:fill="C0C0C0"/>
          </w:tcPr>
          <w:p w14:paraId="7ACE9A18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67" w:type="dxa"/>
            <w:shd w:val="clear" w:color="auto" w:fill="C0C0C0"/>
          </w:tcPr>
          <w:p w14:paraId="62FA8453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67" w:type="dxa"/>
            <w:shd w:val="clear" w:color="auto" w:fill="C0C0C0"/>
          </w:tcPr>
          <w:p w14:paraId="3FB35CDD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4C493B52" w14:textId="77777777" w:rsidTr="00461E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E292A41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383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C46F519" w14:textId="33F648BF" w:rsidR="00DF1585" w:rsidRPr="00854E58" w:rsidRDefault="003D0033" w:rsidP="003D003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B40891">
              <w:rPr>
                <w:sz w:val="24"/>
              </w:rPr>
              <w:t>choose Book a Room from menu</w:t>
            </w:r>
            <w:r w:rsidR="005B03B8">
              <w:rPr>
                <w:sz w:val="24"/>
              </w:rPr>
              <w:t xml:space="preserve"> and create a booking</w:t>
            </w:r>
            <w:r w:rsidR="00B40891">
              <w:rPr>
                <w:sz w:val="24"/>
              </w:rPr>
              <w:t>.</w:t>
            </w:r>
          </w:p>
        </w:tc>
        <w:tc>
          <w:tcPr>
            <w:tcW w:w="3685" w:type="dxa"/>
          </w:tcPr>
          <w:p w14:paraId="7935B917" w14:textId="77F9EEF3" w:rsidR="00983083" w:rsidRDefault="0098308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Room is booked for user with information in test </w:t>
            </w:r>
            <w:r w:rsidR="00BE2491">
              <w:rPr>
                <w:sz w:val="24"/>
              </w:rPr>
              <w:t>table</w:t>
            </w:r>
            <w:r>
              <w:rPr>
                <w:sz w:val="24"/>
              </w:rPr>
              <w:t>.</w:t>
            </w:r>
          </w:p>
        </w:tc>
        <w:tc>
          <w:tcPr>
            <w:tcW w:w="567" w:type="dxa"/>
          </w:tcPr>
          <w:p w14:paraId="1D0A8EAF" w14:textId="0F62DDCA" w:rsidR="00DF1585" w:rsidRDefault="0098308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391095A2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736B7566" w14:textId="77777777" w:rsidTr="00461E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0759FF7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3832" w:type="dxa"/>
            <w:gridSpan w:val="2"/>
            <w:tcBorders>
              <w:left w:val="single" w:sz="4" w:space="0" w:color="auto"/>
            </w:tcBorders>
          </w:tcPr>
          <w:p w14:paraId="2B86A524" w14:textId="62A4DF6F" w:rsidR="00DF1585" w:rsidRDefault="005B03B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</w:t>
            </w:r>
            <w:r w:rsidR="00BE2491">
              <w:rPr>
                <w:sz w:val="24"/>
              </w:rPr>
              <w:t>r choose Check in a Room from menu and check in.</w:t>
            </w:r>
          </w:p>
        </w:tc>
        <w:tc>
          <w:tcPr>
            <w:tcW w:w="3685" w:type="dxa"/>
          </w:tcPr>
          <w:p w14:paraId="677A2AD2" w14:textId="399EEE09" w:rsidR="00DF1585" w:rsidRDefault="0086172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was able to check in to the room.</w:t>
            </w:r>
          </w:p>
        </w:tc>
        <w:tc>
          <w:tcPr>
            <w:tcW w:w="567" w:type="dxa"/>
          </w:tcPr>
          <w:p w14:paraId="54C9A4D6" w14:textId="211EAB35" w:rsidR="00DF1585" w:rsidRDefault="008617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56C58AD2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171F19AB" w14:textId="77777777" w:rsidTr="00461E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C83C575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3832" w:type="dxa"/>
            <w:gridSpan w:val="2"/>
            <w:tcBorders>
              <w:left w:val="single" w:sz="4" w:space="0" w:color="auto"/>
            </w:tcBorders>
          </w:tcPr>
          <w:p w14:paraId="663B2000" w14:textId="0649DA02" w:rsidR="00AC19A3" w:rsidRDefault="0086172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</w:t>
            </w:r>
            <w:r w:rsidR="00AC19A3">
              <w:rPr>
                <w:sz w:val="24"/>
              </w:rPr>
              <w:t xml:space="preserve"> choose Register service and add Restaurant and Room Service of 300 and 200 cost respectively.</w:t>
            </w:r>
          </w:p>
        </w:tc>
        <w:tc>
          <w:tcPr>
            <w:tcW w:w="3685" w:type="dxa"/>
          </w:tcPr>
          <w:p w14:paraId="05477BA4" w14:textId="172FF674" w:rsidR="00DF1585" w:rsidRDefault="00AC19A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Charges were shown to be added with visual text.</w:t>
            </w:r>
          </w:p>
        </w:tc>
        <w:tc>
          <w:tcPr>
            <w:tcW w:w="567" w:type="dxa"/>
          </w:tcPr>
          <w:p w14:paraId="225EFBAD" w14:textId="260E87B3" w:rsidR="00DF1585" w:rsidRDefault="00AC19A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30E9DF0F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  <w:tr w:rsidR="003D0033" w14:paraId="7FFF1F3B" w14:textId="77777777" w:rsidTr="00461E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8AE71D3" w14:textId="77777777" w:rsidR="003D0033" w:rsidRDefault="003D0033" w:rsidP="00B71A35">
            <w:pPr>
              <w:pStyle w:val="proc"/>
              <w:rPr>
                <w:sz w:val="24"/>
              </w:rPr>
            </w:pPr>
          </w:p>
        </w:tc>
        <w:tc>
          <w:tcPr>
            <w:tcW w:w="3832" w:type="dxa"/>
            <w:gridSpan w:val="2"/>
            <w:tcBorders>
              <w:left w:val="single" w:sz="4" w:space="0" w:color="auto"/>
            </w:tcBorders>
          </w:tcPr>
          <w:p w14:paraId="77516113" w14:textId="5DBC2CEA" w:rsidR="003D0033" w:rsidRDefault="00AC19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choose Check out </w:t>
            </w:r>
            <w:r w:rsidR="004E1959">
              <w:rPr>
                <w:sz w:val="24"/>
              </w:rPr>
              <w:t>and continue to pay service charge and check out.</w:t>
            </w:r>
          </w:p>
        </w:tc>
        <w:tc>
          <w:tcPr>
            <w:tcW w:w="3685" w:type="dxa"/>
          </w:tcPr>
          <w:p w14:paraId="0806034D" w14:textId="7EF9A981" w:rsidR="003D0033" w:rsidRDefault="004E195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the cost incur during the stay was presented and user was able to check out successfully.</w:t>
            </w:r>
          </w:p>
        </w:tc>
        <w:tc>
          <w:tcPr>
            <w:tcW w:w="567" w:type="dxa"/>
          </w:tcPr>
          <w:p w14:paraId="69B95BF0" w14:textId="78BF5E92" w:rsidR="003D0033" w:rsidRDefault="001D2C34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07090485" w14:textId="4DB6CC10" w:rsidR="003D0033" w:rsidRPr="004E1959" w:rsidRDefault="003D0033" w:rsidP="00E965BA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  <w:tr w:rsidR="00461EF6" w14:paraId="29FA1883" w14:textId="77777777" w:rsidTr="00461E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800CE2D" w14:textId="77777777" w:rsidR="00461EF6" w:rsidRDefault="00461EF6" w:rsidP="00B71A35">
            <w:pPr>
              <w:pStyle w:val="proc"/>
              <w:rPr>
                <w:sz w:val="24"/>
              </w:rPr>
            </w:pPr>
          </w:p>
        </w:tc>
        <w:tc>
          <w:tcPr>
            <w:tcW w:w="3832" w:type="dxa"/>
            <w:gridSpan w:val="2"/>
            <w:tcBorders>
              <w:left w:val="single" w:sz="4" w:space="0" w:color="auto"/>
            </w:tcBorders>
          </w:tcPr>
          <w:p w14:paraId="41F25217" w14:textId="22B63F8D" w:rsidR="00461EF6" w:rsidRDefault="00461E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choose </w:t>
            </w:r>
            <w:r w:rsidR="00E94388">
              <w:rPr>
                <w:sz w:val="24"/>
              </w:rPr>
              <w:t xml:space="preserve">record service </w:t>
            </w:r>
          </w:p>
        </w:tc>
        <w:tc>
          <w:tcPr>
            <w:tcW w:w="3685" w:type="dxa"/>
          </w:tcPr>
          <w:p w14:paraId="0844099C" w14:textId="314BA324" w:rsidR="00461EF6" w:rsidRDefault="00E943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User should not be able to add service charge to </w:t>
            </w:r>
            <w:r w:rsidR="001418FA">
              <w:rPr>
                <w:sz w:val="24"/>
              </w:rPr>
              <w:t>checked out room.</w:t>
            </w:r>
          </w:p>
        </w:tc>
        <w:tc>
          <w:tcPr>
            <w:tcW w:w="567" w:type="dxa"/>
          </w:tcPr>
          <w:p w14:paraId="35316390" w14:textId="5C10EFCE" w:rsidR="00461EF6" w:rsidRDefault="001D2C34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42C56680" w14:textId="609C024B" w:rsidR="00461EF6" w:rsidRPr="004E1959" w:rsidRDefault="00461EF6" w:rsidP="00E965BA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  <w:tr w:rsidR="000F681A" w14:paraId="23F35D63" w14:textId="77777777" w:rsidTr="00461E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211E8EF" w14:textId="39EDEFE0" w:rsidR="000F681A" w:rsidRDefault="000F681A" w:rsidP="000F681A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3832" w:type="dxa"/>
            <w:gridSpan w:val="2"/>
            <w:tcBorders>
              <w:left w:val="single" w:sz="4" w:space="0" w:color="auto"/>
            </w:tcBorders>
          </w:tcPr>
          <w:p w14:paraId="64221282" w14:textId="2D3AC6F1" w:rsidR="000F681A" w:rsidRDefault="000F681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choose record service</w:t>
            </w:r>
          </w:p>
        </w:tc>
        <w:tc>
          <w:tcPr>
            <w:tcW w:w="3685" w:type="dxa"/>
          </w:tcPr>
          <w:p w14:paraId="0A2CDE78" w14:textId="2D782EDD" w:rsidR="000F681A" w:rsidRDefault="000F681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to enter room number.</w:t>
            </w:r>
          </w:p>
        </w:tc>
        <w:tc>
          <w:tcPr>
            <w:tcW w:w="567" w:type="dxa"/>
          </w:tcPr>
          <w:p w14:paraId="765F61E1" w14:textId="76AA953F" w:rsidR="000F681A" w:rsidRDefault="000F681A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443AEF19" w14:textId="77777777" w:rsidR="000F681A" w:rsidRPr="004E1959" w:rsidRDefault="000F681A" w:rsidP="00E965BA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  <w:tr w:rsidR="000F681A" w14:paraId="50CF8198" w14:textId="77777777" w:rsidTr="00461EF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4F084D4" w14:textId="1B1592AF" w:rsidR="000F681A" w:rsidRDefault="000F681A" w:rsidP="000F681A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3832" w:type="dxa"/>
            <w:gridSpan w:val="2"/>
            <w:tcBorders>
              <w:left w:val="single" w:sz="4" w:space="0" w:color="auto"/>
            </w:tcBorders>
          </w:tcPr>
          <w:p w14:paraId="2A249960" w14:textId="0D8443C0" w:rsidR="000F681A" w:rsidRDefault="000F681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 checked out room number.</w:t>
            </w:r>
          </w:p>
        </w:tc>
        <w:tc>
          <w:tcPr>
            <w:tcW w:w="3685" w:type="dxa"/>
          </w:tcPr>
          <w:p w14:paraId="591CC1FA" w14:textId="61961838" w:rsidR="000F681A" w:rsidRDefault="000F681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user to re</w:t>
            </w:r>
            <w:r w:rsidR="00B82B3E">
              <w:rPr>
                <w:sz w:val="24"/>
              </w:rPr>
              <w:t>-</w:t>
            </w:r>
            <w:r>
              <w:rPr>
                <w:sz w:val="24"/>
              </w:rPr>
              <w:t>enter room number again</w:t>
            </w:r>
            <w:r w:rsidR="00B82B3E">
              <w:rPr>
                <w:sz w:val="24"/>
              </w:rPr>
              <w:t>, no booking found.</w:t>
            </w:r>
          </w:p>
        </w:tc>
        <w:tc>
          <w:tcPr>
            <w:tcW w:w="567" w:type="dxa"/>
          </w:tcPr>
          <w:p w14:paraId="3F4A8650" w14:textId="562C12CE" w:rsidR="000F681A" w:rsidRDefault="00B82B3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290F7385" w14:textId="77777777" w:rsidR="000F681A" w:rsidRPr="004E1959" w:rsidRDefault="000F681A" w:rsidP="00E965BA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</w:tbl>
    <w:p w14:paraId="6D71A1F2" w14:textId="786DA194" w:rsidR="00A37650" w:rsidRDefault="00A37650" w:rsidP="00780A9A">
      <w:pPr>
        <w:pStyle w:val="bp"/>
        <w:spacing w:before="0" w:after="0"/>
        <w:sectPr w:rsidR="00A37650" w:rsidSect="00461EF6">
          <w:headerReference w:type="default" r:id="rId8"/>
          <w:footerReference w:type="even" r:id="rId9"/>
          <w:footerReference w:type="default" r:id="rId10"/>
          <w:type w:val="continuous"/>
          <w:pgSz w:w="12240" w:h="15840" w:code="1"/>
          <w:pgMar w:top="1440" w:right="1440" w:bottom="1440" w:left="1440" w:header="720" w:footer="720" w:gutter="0"/>
          <w:cols w:space="720"/>
          <w:formProt w:val="0"/>
          <w:docGrid w:linePitch="299"/>
        </w:sectPr>
      </w:pPr>
    </w:p>
    <w:p w14:paraId="3B5EBB46" w14:textId="77777777"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704"/>
        <w:gridCol w:w="3649"/>
        <w:gridCol w:w="1666"/>
        <w:gridCol w:w="1666"/>
        <w:gridCol w:w="1665"/>
      </w:tblGrid>
      <w:tr w:rsidR="001418FA" w:rsidRPr="003F7E88" w14:paraId="79BDEFD3" w14:textId="77777777" w:rsidTr="001418FA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E5F492" w14:textId="77777777" w:rsidR="001418FA" w:rsidRDefault="001418FA" w:rsidP="004F4FB4">
            <w:pPr>
              <w:pStyle w:val="bp"/>
              <w:spacing w:before="0" w:after="0"/>
              <w:jc w:val="center"/>
              <w:rPr>
                <w:b/>
              </w:rPr>
            </w:pPr>
          </w:p>
        </w:tc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4337BC" w14:textId="27401157" w:rsidR="001418FA" w:rsidRPr="003F7E88" w:rsidRDefault="001418FA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1418FA" w:rsidRPr="003F7E88" w14:paraId="32A14C06" w14:textId="77777777" w:rsidTr="001418FA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57C10E" w14:textId="77777777" w:rsidR="001418FA" w:rsidRPr="00F8253D" w:rsidRDefault="001418FA" w:rsidP="004E4EED">
            <w:pPr>
              <w:pStyle w:val="bp"/>
              <w:spacing w:before="0" w:after="0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A66B44" w14:textId="13E46733" w:rsidR="001418FA" w:rsidRPr="00F8253D" w:rsidRDefault="001418FA" w:rsidP="004E4EED">
            <w:pPr>
              <w:pStyle w:val="bp"/>
              <w:spacing w:before="0" w:after="0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6DBBB0" w14:textId="77777777" w:rsidR="001418FA" w:rsidRPr="00F8253D" w:rsidRDefault="001418FA" w:rsidP="004F4FB4">
            <w:pPr>
              <w:pStyle w:val="bp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8253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C61A51" w14:textId="77777777" w:rsidR="001418FA" w:rsidRPr="00F8253D" w:rsidRDefault="001418FA" w:rsidP="004F4FB4">
            <w:pPr>
              <w:pStyle w:val="bp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8253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EC64EC" w14:textId="77777777" w:rsidR="001418FA" w:rsidRPr="00F8253D" w:rsidRDefault="001418FA" w:rsidP="004F4FB4">
            <w:pPr>
              <w:pStyle w:val="bp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8253D">
              <w:rPr>
                <w:b/>
                <w:sz w:val="24"/>
                <w:szCs w:val="24"/>
              </w:rPr>
              <w:t>3</w:t>
            </w:r>
          </w:p>
        </w:tc>
      </w:tr>
      <w:tr w:rsidR="001418FA" w:rsidRPr="001B5F76" w14:paraId="5FDB8BAC" w14:textId="77777777" w:rsidTr="001418FA">
        <w:trPr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shd w:val="clear" w:color="auto" w:fill="E0E0E0"/>
            <w:textDirection w:val="btLr"/>
          </w:tcPr>
          <w:p w14:paraId="514CA480" w14:textId="507B9A2A" w:rsidR="001418FA" w:rsidRPr="00F8253D" w:rsidRDefault="001418FA" w:rsidP="001418FA">
            <w:pPr>
              <w:pStyle w:val="bp"/>
              <w:numPr>
                <w:ilvl w:val="0"/>
                <w:numId w:val="31"/>
              </w:numPr>
              <w:spacing w:before="0"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Room</w:t>
            </w:r>
          </w:p>
        </w:tc>
        <w:tc>
          <w:tcPr>
            <w:tcW w:w="3649" w:type="dxa"/>
            <w:tcBorders>
              <w:top w:val="single" w:sz="4" w:space="0" w:color="auto"/>
            </w:tcBorders>
            <w:shd w:val="clear" w:color="auto" w:fill="E0E0E0"/>
          </w:tcPr>
          <w:p w14:paraId="70EE4829" w14:textId="0D961267" w:rsidR="001418FA" w:rsidRPr="00F8253D" w:rsidRDefault="001418FA" w:rsidP="001418FA">
            <w:pPr>
              <w:pStyle w:val="bp"/>
              <w:spacing w:before="0" w:after="0"/>
              <w:jc w:val="center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Main Menu</w:t>
            </w:r>
          </w:p>
        </w:tc>
        <w:tc>
          <w:tcPr>
            <w:tcW w:w="1666" w:type="dxa"/>
            <w:tcBorders>
              <w:top w:val="single" w:sz="4" w:space="0" w:color="auto"/>
            </w:tcBorders>
          </w:tcPr>
          <w:p w14:paraId="00533FC4" w14:textId="476A167E" w:rsidR="001418FA" w:rsidRPr="00F8253D" w:rsidRDefault="001418FA" w:rsidP="001418FA">
            <w:pPr>
              <w:pStyle w:val="bp"/>
              <w:spacing w:before="0" w:after="0"/>
              <w:jc w:val="center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B</w:t>
            </w:r>
          </w:p>
        </w:tc>
        <w:tc>
          <w:tcPr>
            <w:tcW w:w="1666" w:type="dxa"/>
            <w:tcBorders>
              <w:top w:val="single" w:sz="4" w:space="0" w:color="auto"/>
            </w:tcBorders>
          </w:tcPr>
          <w:p w14:paraId="14C1E0DA" w14:textId="250E4A5D" w:rsidR="001418FA" w:rsidRPr="00F8253D" w:rsidRDefault="001418FA" w:rsidP="001418FA">
            <w:pPr>
              <w:pStyle w:val="bp"/>
              <w:spacing w:before="0" w:after="0"/>
              <w:jc w:val="center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B</w:t>
            </w:r>
          </w:p>
        </w:tc>
        <w:tc>
          <w:tcPr>
            <w:tcW w:w="1665" w:type="dxa"/>
            <w:tcBorders>
              <w:top w:val="single" w:sz="4" w:space="0" w:color="auto"/>
            </w:tcBorders>
          </w:tcPr>
          <w:p w14:paraId="6CDBC9D6" w14:textId="3047A2DC" w:rsidR="001418FA" w:rsidRPr="00F8253D" w:rsidRDefault="001418FA" w:rsidP="001418FA">
            <w:pPr>
              <w:pStyle w:val="bp"/>
              <w:spacing w:before="0" w:after="0"/>
              <w:jc w:val="center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B</w:t>
            </w:r>
          </w:p>
        </w:tc>
      </w:tr>
      <w:tr w:rsidR="001418FA" w:rsidRPr="001B5F76" w14:paraId="55BE32E8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7FBA09EB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048A3475" w14:textId="044FAD5A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phone number</w:t>
            </w:r>
          </w:p>
        </w:tc>
        <w:tc>
          <w:tcPr>
            <w:tcW w:w="1666" w:type="dxa"/>
          </w:tcPr>
          <w:p w14:paraId="450B205B" w14:textId="6A80C1CC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123</w:t>
            </w:r>
          </w:p>
        </w:tc>
        <w:tc>
          <w:tcPr>
            <w:tcW w:w="1666" w:type="dxa"/>
          </w:tcPr>
          <w:p w14:paraId="56E51135" w14:textId="38A7EE01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321</w:t>
            </w:r>
          </w:p>
        </w:tc>
        <w:tc>
          <w:tcPr>
            <w:tcW w:w="1665" w:type="dxa"/>
          </w:tcPr>
          <w:p w14:paraId="2CD20967" w14:textId="762F62B0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111</w:t>
            </w:r>
          </w:p>
        </w:tc>
      </w:tr>
      <w:tr w:rsidR="001418FA" w:rsidRPr="001B5F76" w14:paraId="6979DC56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7A3F5F53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CB3D887" w14:textId="1F1B6D5E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guest name</w:t>
            </w:r>
          </w:p>
        </w:tc>
        <w:tc>
          <w:tcPr>
            <w:tcW w:w="1666" w:type="dxa"/>
          </w:tcPr>
          <w:p w14:paraId="1A86A29D" w14:textId="74568303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Bikram</w:t>
            </w:r>
          </w:p>
        </w:tc>
        <w:tc>
          <w:tcPr>
            <w:tcW w:w="1666" w:type="dxa"/>
          </w:tcPr>
          <w:p w14:paraId="3A192658" w14:textId="6DDEFB9D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Romeo</w:t>
            </w:r>
          </w:p>
        </w:tc>
        <w:tc>
          <w:tcPr>
            <w:tcW w:w="1665" w:type="dxa"/>
          </w:tcPr>
          <w:p w14:paraId="71E0D87B" w14:textId="521F8912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Chitra</w:t>
            </w:r>
          </w:p>
        </w:tc>
      </w:tr>
      <w:tr w:rsidR="001418FA" w:rsidRPr="001B5F76" w14:paraId="06673E9A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5EAEE975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1B8FAE0F" w14:textId="6C38EB7C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guest address</w:t>
            </w:r>
          </w:p>
        </w:tc>
        <w:tc>
          <w:tcPr>
            <w:tcW w:w="1666" w:type="dxa"/>
          </w:tcPr>
          <w:p w14:paraId="72153450" w14:textId="6E214C8A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12 Home</w:t>
            </w:r>
          </w:p>
        </w:tc>
        <w:tc>
          <w:tcPr>
            <w:tcW w:w="1666" w:type="dxa"/>
          </w:tcPr>
          <w:p w14:paraId="3284CA1D" w14:textId="486DF65B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12 Hotel</w:t>
            </w:r>
          </w:p>
        </w:tc>
        <w:tc>
          <w:tcPr>
            <w:tcW w:w="1665" w:type="dxa"/>
          </w:tcPr>
          <w:p w14:paraId="2B4A877D" w14:textId="22FB2457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21 Home</w:t>
            </w:r>
          </w:p>
        </w:tc>
      </w:tr>
      <w:tr w:rsidR="001418FA" w:rsidRPr="001B5F76" w14:paraId="69D4FACA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4BACE2BD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4B91794E" w14:textId="773F1F9E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room type selection</w:t>
            </w:r>
          </w:p>
        </w:tc>
        <w:tc>
          <w:tcPr>
            <w:tcW w:w="1666" w:type="dxa"/>
          </w:tcPr>
          <w:p w14:paraId="26E78266" w14:textId="1BFCCD6A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666" w:type="dxa"/>
          </w:tcPr>
          <w:p w14:paraId="1A824D76" w14:textId="42189043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665" w:type="dxa"/>
          </w:tcPr>
          <w:p w14:paraId="13E26982" w14:textId="50DB2E9D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1418FA" w:rsidRPr="001B5F76" w14:paraId="114F8AB4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424861C2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0E309620" w14:textId="42834DB1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number of occupants</w:t>
            </w:r>
          </w:p>
        </w:tc>
        <w:tc>
          <w:tcPr>
            <w:tcW w:w="1666" w:type="dxa"/>
          </w:tcPr>
          <w:p w14:paraId="78FC11C7" w14:textId="32AD8D91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14:paraId="7942FC6C" w14:textId="78642426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14:paraId="19DAA243" w14:textId="027D0155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</w:t>
            </w:r>
          </w:p>
        </w:tc>
      </w:tr>
      <w:tr w:rsidR="001418FA" w:rsidRPr="001B5F76" w14:paraId="2B96E8AF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09EFAF92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FDDF884" w14:textId="6DDB1CE0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Arrival Day: Enter day(dd)</w:t>
            </w:r>
          </w:p>
        </w:tc>
        <w:tc>
          <w:tcPr>
            <w:tcW w:w="1666" w:type="dxa"/>
          </w:tcPr>
          <w:p w14:paraId="0193D226" w14:textId="379B13A3" w:rsidR="001418FA" w:rsidRPr="00F8253D" w:rsidRDefault="001D2C34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66" w:type="dxa"/>
          </w:tcPr>
          <w:p w14:paraId="1EF1A864" w14:textId="6C5B67C2" w:rsidR="001418FA" w:rsidRPr="00F8253D" w:rsidRDefault="001D2C34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65" w:type="dxa"/>
          </w:tcPr>
          <w:p w14:paraId="37D5BABA" w14:textId="00B076C5" w:rsidR="001418FA" w:rsidRPr="00F8253D" w:rsidRDefault="001D2C34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1418FA" w:rsidRPr="001B5F76" w14:paraId="77615FCA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6A035085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54C18A8E" w14:textId="4B2F209F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month (mm)</w:t>
            </w:r>
          </w:p>
        </w:tc>
        <w:tc>
          <w:tcPr>
            <w:tcW w:w="1666" w:type="dxa"/>
          </w:tcPr>
          <w:p w14:paraId="1FED5CFA" w14:textId="72BF3A04" w:rsidR="001418FA" w:rsidRPr="00F8253D" w:rsidRDefault="001D2C34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66" w:type="dxa"/>
          </w:tcPr>
          <w:p w14:paraId="7014B22B" w14:textId="5BE21349" w:rsidR="001418FA" w:rsidRPr="00F8253D" w:rsidRDefault="001D2C34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65" w:type="dxa"/>
          </w:tcPr>
          <w:p w14:paraId="6504032C" w14:textId="11B486EC" w:rsidR="001418FA" w:rsidRPr="00F8253D" w:rsidRDefault="001D2C34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1418FA" w:rsidRPr="001B5F76" w14:paraId="5872E7D9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37574E86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95F0AAD" w14:textId="1C34F993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year ()</w:t>
            </w:r>
          </w:p>
        </w:tc>
        <w:tc>
          <w:tcPr>
            <w:tcW w:w="1666" w:type="dxa"/>
          </w:tcPr>
          <w:p w14:paraId="4E298562" w14:textId="3E117E91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2018</w:t>
            </w:r>
          </w:p>
        </w:tc>
        <w:tc>
          <w:tcPr>
            <w:tcW w:w="1666" w:type="dxa"/>
          </w:tcPr>
          <w:p w14:paraId="29EEE83B" w14:textId="5FF5AA2D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2018</w:t>
            </w:r>
          </w:p>
        </w:tc>
        <w:tc>
          <w:tcPr>
            <w:tcW w:w="1665" w:type="dxa"/>
          </w:tcPr>
          <w:p w14:paraId="4D4FDAED" w14:textId="762A7F23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2018</w:t>
            </w:r>
          </w:p>
        </w:tc>
      </w:tr>
      <w:tr w:rsidR="001418FA" w:rsidRPr="001B5F76" w14:paraId="4D38F8BB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74006ED0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E79CB15" w14:textId="2B6C4784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length of stay</w:t>
            </w:r>
          </w:p>
        </w:tc>
        <w:tc>
          <w:tcPr>
            <w:tcW w:w="1666" w:type="dxa"/>
          </w:tcPr>
          <w:p w14:paraId="2170DDCA" w14:textId="40314DEE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14:paraId="01F95D49" w14:textId="6E8E67BF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14:paraId="567C7742" w14:textId="6448D334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</w:t>
            </w:r>
          </w:p>
        </w:tc>
      </w:tr>
      <w:tr w:rsidR="001418FA" w:rsidRPr="001B5F76" w14:paraId="10E9C9EB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7E5E0261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6990AF47" w14:textId="4FA815ED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credit card type selection</w:t>
            </w:r>
          </w:p>
        </w:tc>
        <w:tc>
          <w:tcPr>
            <w:tcW w:w="1666" w:type="dxa"/>
          </w:tcPr>
          <w:p w14:paraId="6EA11E6B" w14:textId="3E876CD1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M</w:t>
            </w:r>
          </w:p>
        </w:tc>
        <w:tc>
          <w:tcPr>
            <w:tcW w:w="1666" w:type="dxa"/>
          </w:tcPr>
          <w:p w14:paraId="3618D0BA" w14:textId="682EFDB3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V</w:t>
            </w:r>
          </w:p>
        </w:tc>
        <w:tc>
          <w:tcPr>
            <w:tcW w:w="1665" w:type="dxa"/>
          </w:tcPr>
          <w:p w14:paraId="710C5219" w14:textId="3E045269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V</w:t>
            </w:r>
          </w:p>
        </w:tc>
      </w:tr>
      <w:tr w:rsidR="001418FA" w:rsidRPr="001B5F76" w14:paraId="1C28D2BF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288FEE49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BBECECE" w14:textId="778E48E8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credit card number</w:t>
            </w:r>
          </w:p>
        </w:tc>
        <w:tc>
          <w:tcPr>
            <w:tcW w:w="1666" w:type="dxa"/>
          </w:tcPr>
          <w:p w14:paraId="6210BEDA" w14:textId="6C666118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14:paraId="3776A183" w14:textId="6DC7AAD8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</w:t>
            </w:r>
          </w:p>
        </w:tc>
        <w:tc>
          <w:tcPr>
            <w:tcW w:w="1665" w:type="dxa"/>
          </w:tcPr>
          <w:p w14:paraId="5D1F0324" w14:textId="46DA53FF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</w:t>
            </w:r>
          </w:p>
        </w:tc>
      </w:tr>
      <w:tr w:rsidR="001418FA" w:rsidRPr="001B5F76" w14:paraId="70172331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238D937B" w14:textId="77777777" w:rsidR="001418FA" w:rsidRPr="00E94388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7A788AF" w14:textId="34B51FB1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E94388">
              <w:rPr>
                <w:sz w:val="24"/>
                <w:szCs w:val="24"/>
              </w:rPr>
              <w:t>Enter CCV</w:t>
            </w:r>
          </w:p>
        </w:tc>
        <w:tc>
          <w:tcPr>
            <w:tcW w:w="1666" w:type="dxa"/>
          </w:tcPr>
          <w:p w14:paraId="71339290" w14:textId="18FEBD74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14:paraId="628A9B37" w14:textId="7FB6BBD7" w:rsidR="001418FA" w:rsidRPr="00F8253D" w:rsidRDefault="001418FA" w:rsidP="00C074E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5" w:type="dxa"/>
          </w:tcPr>
          <w:p w14:paraId="7A718563" w14:textId="205129DC" w:rsidR="001418FA" w:rsidRPr="00F8253D" w:rsidRDefault="001418FA" w:rsidP="004F4FB4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418FA" w:rsidRPr="001B5F76" w14:paraId="52243BC0" w14:textId="77777777" w:rsidTr="001418FA">
        <w:trPr>
          <w:trHeight w:val="71"/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35DAC4FE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D2651E7" w14:textId="095FA8C8" w:rsidR="001418FA" w:rsidRPr="00F8253D" w:rsidRDefault="001418FA" w:rsidP="00E94388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Hit &lt;enter&gt; to continue</w:t>
            </w:r>
          </w:p>
        </w:tc>
        <w:tc>
          <w:tcPr>
            <w:tcW w:w="1666" w:type="dxa"/>
          </w:tcPr>
          <w:p w14:paraId="4221117D" w14:textId="34B74108" w:rsidR="001418FA" w:rsidRPr="00F8253D" w:rsidRDefault="001418FA" w:rsidP="00E94388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6" w:type="dxa"/>
          </w:tcPr>
          <w:p w14:paraId="09A8CAF2" w14:textId="2F0B22AD" w:rsidR="001418FA" w:rsidRPr="00F8253D" w:rsidRDefault="001418FA" w:rsidP="00E94388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5" w:type="dxa"/>
          </w:tcPr>
          <w:p w14:paraId="2B7E53EC" w14:textId="3FC38E3F" w:rsidR="001418FA" w:rsidRPr="00F8253D" w:rsidRDefault="001418FA" w:rsidP="00E94388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</w:tr>
      <w:tr w:rsidR="001418FA" w:rsidRPr="001B5F76" w14:paraId="62327B8A" w14:textId="77777777" w:rsidTr="001418FA">
        <w:trPr>
          <w:trHeight w:val="345"/>
          <w:jc w:val="center"/>
        </w:trPr>
        <w:tc>
          <w:tcPr>
            <w:tcW w:w="704" w:type="dxa"/>
            <w:vMerge w:val="restart"/>
            <w:shd w:val="clear" w:color="auto" w:fill="E0E0E0"/>
            <w:textDirection w:val="btLr"/>
            <w:vAlign w:val="center"/>
          </w:tcPr>
          <w:p w14:paraId="10CA26F9" w14:textId="58F8B22A" w:rsidR="001418FA" w:rsidRPr="00F8253D" w:rsidRDefault="001418FA" w:rsidP="001418FA">
            <w:pPr>
              <w:pStyle w:val="bp"/>
              <w:numPr>
                <w:ilvl w:val="0"/>
                <w:numId w:val="31"/>
              </w:numPr>
              <w:spacing w:before="0" w:after="0"/>
              <w:ind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</w:t>
            </w:r>
          </w:p>
        </w:tc>
        <w:tc>
          <w:tcPr>
            <w:tcW w:w="3649" w:type="dxa"/>
            <w:shd w:val="clear" w:color="auto" w:fill="E0E0E0"/>
          </w:tcPr>
          <w:p w14:paraId="026C8FC4" w14:textId="24C410ED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Main Menu</w:t>
            </w:r>
          </w:p>
        </w:tc>
        <w:tc>
          <w:tcPr>
            <w:tcW w:w="1666" w:type="dxa"/>
          </w:tcPr>
          <w:p w14:paraId="19D3FEF0" w14:textId="7598E991" w:rsidR="001418FA" w:rsidRPr="00F8253D" w:rsidRDefault="001418FA" w:rsidP="00525C2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C</w:t>
            </w:r>
          </w:p>
        </w:tc>
        <w:tc>
          <w:tcPr>
            <w:tcW w:w="1666" w:type="dxa"/>
          </w:tcPr>
          <w:p w14:paraId="74E80186" w14:textId="24D3EFB7" w:rsidR="001418FA" w:rsidRPr="00F8253D" w:rsidRDefault="001418FA" w:rsidP="00525C2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C</w:t>
            </w:r>
          </w:p>
        </w:tc>
        <w:tc>
          <w:tcPr>
            <w:tcW w:w="1665" w:type="dxa"/>
          </w:tcPr>
          <w:p w14:paraId="038F5557" w14:textId="4D28C73A" w:rsidR="001418FA" w:rsidRPr="00F8253D" w:rsidRDefault="001418FA" w:rsidP="00525C22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C</w:t>
            </w:r>
          </w:p>
        </w:tc>
      </w:tr>
      <w:tr w:rsidR="001418FA" w:rsidRPr="001B5F76" w14:paraId="230C8175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2EF8567B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180EA838" w14:textId="3645CDE3" w:rsidR="001418FA" w:rsidRPr="00F8253D" w:rsidRDefault="001418FA" w:rsidP="004E4EED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confirmation number</w:t>
            </w:r>
          </w:p>
        </w:tc>
        <w:tc>
          <w:tcPr>
            <w:tcW w:w="1666" w:type="dxa"/>
          </w:tcPr>
          <w:p w14:paraId="05583B06" w14:textId="1B05F298" w:rsidR="001418FA" w:rsidRPr="00F8253D" w:rsidRDefault="001D2C34" w:rsidP="00525C2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</w:t>
            </w:r>
            <w:r w:rsidR="001418FA" w:rsidRPr="00F8253D">
              <w:rPr>
                <w:sz w:val="24"/>
                <w:szCs w:val="24"/>
              </w:rPr>
              <w:t>2018201</w:t>
            </w:r>
          </w:p>
        </w:tc>
        <w:tc>
          <w:tcPr>
            <w:tcW w:w="1666" w:type="dxa"/>
          </w:tcPr>
          <w:p w14:paraId="24DCFE05" w14:textId="05B3BE4A" w:rsidR="001418FA" w:rsidRPr="00F8253D" w:rsidRDefault="001D2C34" w:rsidP="00525C2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</w:t>
            </w:r>
            <w:r w:rsidR="001418FA" w:rsidRPr="00F8253D">
              <w:rPr>
                <w:sz w:val="24"/>
                <w:szCs w:val="24"/>
              </w:rPr>
              <w:t>2018101</w:t>
            </w:r>
          </w:p>
        </w:tc>
        <w:tc>
          <w:tcPr>
            <w:tcW w:w="1665" w:type="dxa"/>
          </w:tcPr>
          <w:p w14:paraId="4D09B911" w14:textId="24849B8E" w:rsidR="001418FA" w:rsidRPr="00F8253D" w:rsidRDefault="001D2C34" w:rsidP="00525C22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</w:t>
            </w:r>
            <w:r w:rsidR="001418FA" w:rsidRPr="00F8253D">
              <w:rPr>
                <w:sz w:val="24"/>
                <w:szCs w:val="24"/>
              </w:rPr>
              <w:t>2018201</w:t>
            </w:r>
          </w:p>
        </w:tc>
      </w:tr>
      <w:tr w:rsidR="001418FA" w:rsidRPr="001B5F76" w14:paraId="023A4DC3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7B712251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5AD740AD" w14:textId="081A7E6F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Confirm check-n? (Y/N)</w:t>
            </w:r>
          </w:p>
        </w:tc>
        <w:tc>
          <w:tcPr>
            <w:tcW w:w="1666" w:type="dxa"/>
          </w:tcPr>
          <w:p w14:paraId="0ED92077" w14:textId="1D7CE6C8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Y</w:t>
            </w:r>
          </w:p>
        </w:tc>
        <w:tc>
          <w:tcPr>
            <w:tcW w:w="1666" w:type="dxa"/>
          </w:tcPr>
          <w:p w14:paraId="3ABF331F" w14:textId="3AD1D3B0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Y</w:t>
            </w:r>
          </w:p>
        </w:tc>
        <w:tc>
          <w:tcPr>
            <w:tcW w:w="1665" w:type="dxa"/>
          </w:tcPr>
          <w:p w14:paraId="54190773" w14:textId="189DF416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Y</w:t>
            </w:r>
          </w:p>
        </w:tc>
      </w:tr>
      <w:tr w:rsidR="001418FA" w:rsidRPr="001B5F76" w14:paraId="7910A659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7C0AB664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0C3E620B" w14:textId="3E3E6DE5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Hit &lt;enter&gt; to continue</w:t>
            </w:r>
          </w:p>
        </w:tc>
        <w:tc>
          <w:tcPr>
            <w:tcW w:w="1666" w:type="dxa"/>
          </w:tcPr>
          <w:p w14:paraId="5043F99E" w14:textId="7759701D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6" w:type="dxa"/>
          </w:tcPr>
          <w:p w14:paraId="5ACBF006" w14:textId="45A1066E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5" w:type="dxa"/>
          </w:tcPr>
          <w:p w14:paraId="5CC3F6E9" w14:textId="7EA9B0BA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</w:tr>
      <w:tr w:rsidR="001418FA" w:rsidRPr="001B5F76" w14:paraId="4E8A33A0" w14:textId="77777777" w:rsidTr="001418FA">
        <w:trPr>
          <w:jc w:val="center"/>
        </w:trPr>
        <w:tc>
          <w:tcPr>
            <w:tcW w:w="704" w:type="dxa"/>
            <w:vMerge w:val="restart"/>
            <w:shd w:val="clear" w:color="auto" w:fill="E0E0E0"/>
            <w:textDirection w:val="btLr"/>
          </w:tcPr>
          <w:p w14:paraId="30EB170E" w14:textId="45B227C7" w:rsidR="001418FA" w:rsidRPr="00F8253D" w:rsidRDefault="001418FA" w:rsidP="001418FA">
            <w:pPr>
              <w:pStyle w:val="bp"/>
              <w:numPr>
                <w:ilvl w:val="0"/>
                <w:numId w:val="31"/>
              </w:numPr>
              <w:spacing w:before="0" w:after="0"/>
              <w:ind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Service</w:t>
            </w:r>
          </w:p>
        </w:tc>
        <w:tc>
          <w:tcPr>
            <w:tcW w:w="3649" w:type="dxa"/>
            <w:shd w:val="clear" w:color="auto" w:fill="E0E0E0"/>
          </w:tcPr>
          <w:p w14:paraId="4E42C810" w14:textId="4204101E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Main Menu</w:t>
            </w:r>
          </w:p>
        </w:tc>
        <w:tc>
          <w:tcPr>
            <w:tcW w:w="1666" w:type="dxa"/>
          </w:tcPr>
          <w:p w14:paraId="7301DAFC" w14:textId="41BC93F5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R</w:t>
            </w:r>
          </w:p>
        </w:tc>
        <w:tc>
          <w:tcPr>
            <w:tcW w:w="1666" w:type="dxa"/>
          </w:tcPr>
          <w:p w14:paraId="293AF933" w14:textId="4D8083B9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R</w:t>
            </w:r>
          </w:p>
        </w:tc>
        <w:tc>
          <w:tcPr>
            <w:tcW w:w="1665" w:type="dxa"/>
          </w:tcPr>
          <w:p w14:paraId="5676D28C" w14:textId="4EEDCD60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R</w:t>
            </w:r>
          </w:p>
        </w:tc>
      </w:tr>
      <w:tr w:rsidR="001418FA" w:rsidRPr="001B5F76" w14:paraId="4A48790D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48A47412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5196671D" w14:textId="45E04ADA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Room Id</w:t>
            </w:r>
          </w:p>
        </w:tc>
        <w:tc>
          <w:tcPr>
            <w:tcW w:w="1666" w:type="dxa"/>
          </w:tcPr>
          <w:p w14:paraId="11FEA9F7" w14:textId="7AD6CAEE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</w:t>
            </w:r>
          </w:p>
        </w:tc>
        <w:tc>
          <w:tcPr>
            <w:tcW w:w="1666" w:type="dxa"/>
          </w:tcPr>
          <w:p w14:paraId="71CB27D1" w14:textId="7B52A666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101</w:t>
            </w:r>
          </w:p>
        </w:tc>
        <w:tc>
          <w:tcPr>
            <w:tcW w:w="1665" w:type="dxa"/>
          </w:tcPr>
          <w:p w14:paraId="19C37AE2" w14:textId="13ECB4D1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</w:t>
            </w:r>
          </w:p>
        </w:tc>
      </w:tr>
      <w:tr w:rsidR="001418FA" w:rsidRPr="001B5F76" w14:paraId="32765B83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3F8E10EA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671C0ED1" w14:textId="6805BF70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service type</w:t>
            </w:r>
          </w:p>
        </w:tc>
        <w:tc>
          <w:tcPr>
            <w:tcW w:w="1666" w:type="dxa"/>
          </w:tcPr>
          <w:p w14:paraId="3A714A88" w14:textId="3831A064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R</w:t>
            </w:r>
          </w:p>
        </w:tc>
        <w:tc>
          <w:tcPr>
            <w:tcW w:w="1666" w:type="dxa"/>
          </w:tcPr>
          <w:p w14:paraId="27451EBF" w14:textId="2CC68CC5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B</w:t>
            </w:r>
          </w:p>
        </w:tc>
        <w:tc>
          <w:tcPr>
            <w:tcW w:w="1665" w:type="dxa"/>
          </w:tcPr>
          <w:p w14:paraId="21B948F9" w14:textId="1882314A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R</w:t>
            </w:r>
          </w:p>
        </w:tc>
      </w:tr>
      <w:tr w:rsidR="001418FA" w:rsidRPr="001B5F76" w14:paraId="0C4997F1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52F36E40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0C98DAEA" w14:textId="482BCA0F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cost</w:t>
            </w:r>
          </w:p>
        </w:tc>
        <w:tc>
          <w:tcPr>
            <w:tcW w:w="1666" w:type="dxa"/>
          </w:tcPr>
          <w:p w14:paraId="5F1308B1" w14:textId="0AF9B0BF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300</w:t>
            </w:r>
          </w:p>
        </w:tc>
        <w:tc>
          <w:tcPr>
            <w:tcW w:w="1666" w:type="dxa"/>
          </w:tcPr>
          <w:p w14:paraId="7841454A" w14:textId="3F61FA56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200</w:t>
            </w:r>
          </w:p>
        </w:tc>
        <w:tc>
          <w:tcPr>
            <w:tcW w:w="1665" w:type="dxa"/>
          </w:tcPr>
          <w:p w14:paraId="7B0C23A9" w14:textId="0B26DA19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200</w:t>
            </w:r>
          </w:p>
        </w:tc>
      </w:tr>
      <w:tr w:rsidR="001418FA" w:rsidRPr="001B5F76" w14:paraId="047D95E5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33600300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544004B" w14:textId="5FD96E0E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Hit &lt;enter&gt; to continue</w:t>
            </w:r>
          </w:p>
        </w:tc>
        <w:tc>
          <w:tcPr>
            <w:tcW w:w="1666" w:type="dxa"/>
          </w:tcPr>
          <w:p w14:paraId="4CCC2F49" w14:textId="695F3E71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6" w:type="dxa"/>
          </w:tcPr>
          <w:p w14:paraId="503EEF0A" w14:textId="5E7D4DE2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5" w:type="dxa"/>
          </w:tcPr>
          <w:p w14:paraId="19654593" w14:textId="5A04FDD1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</w:tr>
      <w:tr w:rsidR="001418FA" w:rsidRPr="001B5F76" w14:paraId="3D9E8E2E" w14:textId="77777777" w:rsidTr="001418FA">
        <w:trPr>
          <w:jc w:val="center"/>
        </w:trPr>
        <w:tc>
          <w:tcPr>
            <w:tcW w:w="704" w:type="dxa"/>
            <w:vMerge w:val="restart"/>
            <w:shd w:val="clear" w:color="auto" w:fill="E0E0E0"/>
            <w:textDirection w:val="btLr"/>
          </w:tcPr>
          <w:p w14:paraId="4CA459E8" w14:textId="4688ECF3" w:rsidR="001418FA" w:rsidRPr="00F8253D" w:rsidRDefault="001418FA" w:rsidP="001418FA">
            <w:pPr>
              <w:pStyle w:val="bp"/>
              <w:numPr>
                <w:ilvl w:val="0"/>
                <w:numId w:val="31"/>
              </w:numPr>
              <w:spacing w:before="0" w:after="0"/>
              <w:ind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out</w:t>
            </w:r>
          </w:p>
        </w:tc>
        <w:tc>
          <w:tcPr>
            <w:tcW w:w="3649" w:type="dxa"/>
            <w:shd w:val="clear" w:color="auto" w:fill="E0E0E0"/>
          </w:tcPr>
          <w:p w14:paraId="26144637" w14:textId="055FF0C5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Main Menu</w:t>
            </w:r>
          </w:p>
        </w:tc>
        <w:tc>
          <w:tcPr>
            <w:tcW w:w="1666" w:type="dxa"/>
          </w:tcPr>
          <w:p w14:paraId="72D67E53" w14:textId="68AC0791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D</w:t>
            </w:r>
          </w:p>
        </w:tc>
        <w:tc>
          <w:tcPr>
            <w:tcW w:w="1666" w:type="dxa"/>
          </w:tcPr>
          <w:p w14:paraId="29B927E5" w14:textId="65AB3A33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D</w:t>
            </w:r>
          </w:p>
        </w:tc>
        <w:tc>
          <w:tcPr>
            <w:tcW w:w="1665" w:type="dxa"/>
          </w:tcPr>
          <w:p w14:paraId="3F3C4BD7" w14:textId="1FC2E4A8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D</w:t>
            </w:r>
          </w:p>
        </w:tc>
      </w:tr>
      <w:tr w:rsidR="001418FA" w:rsidRPr="001B5F76" w14:paraId="34FE733E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771D9798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869C74D" w14:textId="5819F6CA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room number</w:t>
            </w:r>
          </w:p>
        </w:tc>
        <w:tc>
          <w:tcPr>
            <w:tcW w:w="1666" w:type="dxa"/>
          </w:tcPr>
          <w:p w14:paraId="0D0FD388" w14:textId="0FC65BB3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</w:t>
            </w:r>
          </w:p>
        </w:tc>
        <w:tc>
          <w:tcPr>
            <w:tcW w:w="1666" w:type="dxa"/>
          </w:tcPr>
          <w:p w14:paraId="3332B3F1" w14:textId="7308C7A4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101</w:t>
            </w:r>
          </w:p>
        </w:tc>
        <w:tc>
          <w:tcPr>
            <w:tcW w:w="1665" w:type="dxa"/>
          </w:tcPr>
          <w:p w14:paraId="3B2DEC7C" w14:textId="51CC72A2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</w:t>
            </w:r>
          </w:p>
        </w:tc>
      </w:tr>
      <w:tr w:rsidR="001418FA" w:rsidRPr="001B5F76" w14:paraId="3B59BD70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4CC78D4A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4F88CF3B" w14:textId="454D97DB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 xml:space="preserve">Accept charges(Y/N) </w:t>
            </w:r>
          </w:p>
        </w:tc>
        <w:tc>
          <w:tcPr>
            <w:tcW w:w="1666" w:type="dxa"/>
          </w:tcPr>
          <w:p w14:paraId="4E82E492" w14:textId="47B8A77C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Y</w:t>
            </w:r>
          </w:p>
        </w:tc>
        <w:tc>
          <w:tcPr>
            <w:tcW w:w="1666" w:type="dxa"/>
          </w:tcPr>
          <w:p w14:paraId="0E87A296" w14:textId="32DFDABC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Y</w:t>
            </w:r>
          </w:p>
        </w:tc>
        <w:tc>
          <w:tcPr>
            <w:tcW w:w="1665" w:type="dxa"/>
          </w:tcPr>
          <w:p w14:paraId="04751D67" w14:textId="2B56A1FF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Y</w:t>
            </w:r>
          </w:p>
        </w:tc>
      </w:tr>
      <w:tr w:rsidR="001418FA" w:rsidRPr="001B5F76" w14:paraId="5A15B3BD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521E6EE6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725E3B3E" w14:textId="1E843CD5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credit card type selection</w:t>
            </w:r>
          </w:p>
        </w:tc>
        <w:tc>
          <w:tcPr>
            <w:tcW w:w="1666" w:type="dxa"/>
          </w:tcPr>
          <w:p w14:paraId="24139B28" w14:textId="11FE2880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M</w:t>
            </w:r>
          </w:p>
        </w:tc>
        <w:tc>
          <w:tcPr>
            <w:tcW w:w="1666" w:type="dxa"/>
          </w:tcPr>
          <w:p w14:paraId="1F341B16" w14:textId="50D73763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V</w:t>
            </w:r>
          </w:p>
        </w:tc>
        <w:tc>
          <w:tcPr>
            <w:tcW w:w="1665" w:type="dxa"/>
          </w:tcPr>
          <w:p w14:paraId="2CFFCE65" w14:textId="553B8588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V</w:t>
            </w:r>
          </w:p>
        </w:tc>
      </w:tr>
      <w:tr w:rsidR="001418FA" w:rsidRPr="001B5F76" w14:paraId="7D82D350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07D977EC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29BF76B7" w14:textId="74915E3E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credit card number</w:t>
            </w:r>
          </w:p>
        </w:tc>
        <w:tc>
          <w:tcPr>
            <w:tcW w:w="1666" w:type="dxa"/>
          </w:tcPr>
          <w:p w14:paraId="313A13FD" w14:textId="5E6471EB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14:paraId="1C1D8BA8" w14:textId="20897EBF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14:paraId="34836F18" w14:textId="27C5C2D8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</w:t>
            </w:r>
          </w:p>
        </w:tc>
      </w:tr>
      <w:tr w:rsidR="001418FA" w:rsidRPr="001B5F76" w14:paraId="46837EA5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1EF7F64A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0C112D18" w14:textId="3CDA54E7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CCV</w:t>
            </w:r>
          </w:p>
        </w:tc>
        <w:tc>
          <w:tcPr>
            <w:tcW w:w="1666" w:type="dxa"/>
          </w:tcPr>
          <w:p w14:paraId="09FBB4EF" w14:textId="4E731FC8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14:paraId="1858E5AE" w14:textId="4036E9ED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14:paraId="2570082C" w14:textId="68D0A81E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1</w:t>
            </w:r>
          </w:p>
        </w:tc>
      </w:tr>
      <w:tr w:rsidR="001418FA" w:rsidRPr="001B5F76" w14:paraId="024A403C" w14:textId="77777777" w:rsidTr="001418FA">
        <w:trPr>
          <w:jc w:val="center"/>
        </w:trPr>
        <w:tc>
          <w:tcPr>
            <w:tcW w:w="704" w:type="dxa"/>
            <w:vMerge/>
            <w:shd w:val="clear" w:color="auto" w:fill="E0E0E0"/>
            <w:textDirection w:val="btLr"/>
          </w:tcPr>
          <w:p w14:paraId="6911402C" w14:textId="77777777" w:rsidR="001418FA" w:rsidRPr="00F8253D" w:rsidRDefault="001418FA" w:rsidP="001418FA">
            <w:pPr>
              <w:pStyle w:val="bp"/>
              <w:spacing w:before="0" w:after="0"/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6A833E93" w14:textId="29B03C97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Hit &lt;enter&gt; to continue</w:t>
            </w:r>
          </w:p>
        </w:tc>
        <w:tc>
          <w:tcPr>
            <w:tcW w:w="1666" w:type="dxa"/>
          </w:tcPr>
          <w:p w14:paraId="4804801E" w14:textId="7D9871D0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6" w:type="dxa"/>
          </w:tcPr>
          <w:p w14:paraId="6FB3DC42" w14:textId="715EFEB2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  <w:tc>
          <w:tcPr>
            <w:tcW w:w="1665" w:type="dxa"/>
          </w:tcPr>
          <w:p w14:paraId="6215B640" w14:textId="27CE63F6" w:rsidR="001418FA" w:rsidRPr="00F8253D" w:rsidRDefault="001418FA" w:rsidP="004D5DA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ENTER&lt;</w:t>
            </w:r>
          </w:p>
        </w:tc>
      </w:tr>
      <w:tr w:rsidR="001418FA" w:rsidRPr="001B5F76" w14:paraId="34DBF534" w14:textId="77777777" w:rsidTr="001418FA">
        <w:trPr>
          <w:jc w:val="center"/>
        </w:trPr>
        <w:tc>
          <w:tcPr>
            <w:tcW w:w="704" w:type="dxa"/>
            <w:vMerge w:val="restart"/>
            <w:shd w:val="clear" w:color="auto" w:fill="E0E0E0"/>
            <w:textDirection w:val="btLr"/>
          </w:tcPr>
          <w:p w14:paraId="54767C25" w14:textId="2D538616" w:rsidR="001418FA" w:rsidRPr="00F8253D" w:rsidRDefault="001418FA" w:rsidP="001418FA">
            <w:pPr>
              <w:pStyle w:val="bp"/>
              <w:numPr>
                <w:ilvl w:val="0"/>
                <w:numId w:val="31"/>
              </w:numPr>
              <w:spacing w:before="0" w:after="0"/>
              <w:ind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Service</w:t>
            </w:r>
          </w:p>
        </w:tc>
        <w:tc>
          <w:tcPr>
            <w:tcW w:w="3649" w:type="dxa"/>
            <w:shd w:val="clear" w:color="auto" w:fill="E0E0E0"/>
          </w:tcPr>
          <w:p w14:paraId="5F551E06" w14:textId="55D7D796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Main Menu</w:t>
            </w:r>
          </w:p>
        </w:tc>
        <w:tc>
          <w:tcPr>
            <w:tcW w:w="1666" w:type="dxa"/>
          </w:tcPr>
          <w:p w14:paraId="5F6DB90D" w14:textId="384CFD9D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R</w:t>
            </w:r>
          </w:p>
        </w:tc>
        <w:tc>
          <w:tcPr>
            <w:tcW w:w="1666" w:type="dxa"/>
          </w:tcPr>
          <w:p w14:paraId="0F60FEA5" w14:textId="1FA487C8" w:rsidR="001418FA" w:rsidRPr="00F8253D" w:rsidRDefault="006145C8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665" w:type="dxa"/>
          </w:tcPr>
          <w:p w14:paraId="1715A808" w14:textId="2B346FCF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R</w:t>
            </w:r>
          </w:p>
        </w:tc>
      </w:tr>
      <w:tr w:rsidR="001418FA" w:rsidRPr="001B5F76" w14:paraId="68B269D8" w14:textId="77777777" w:rsidTr="00D96732">
        <w:trPr>
          <w:trHeight w:val="1109"/>
          <w:jc w:val="center"/>
        </w:trPr>
        <w:tc>
          <w:tcPr>
            <w:tcW w:w="704" w:type="dxa"/>
            <w:vMerge/>
            <w:shd w:val="clear" w:color="auto" w:fill="E0E0E0"/>
          </w:tcPr>
          <w:p w14:paraId="797772EA" w14:textId="77777777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649" w:type="dxa"/>
            <w:shd w:val="clear" w:color="auto" w:fill="E0E0E0"/>
          </w:tcPr>
          <w:p w14:paraId="4A41C476" w14:textId="60856B6F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Enter Room Id</w:t>
            </w:r>
          </w:p>
        </w:tc>
        <w:tc>
          <w:tcPr>
            <w:tcW w:w="1666" w:type="dxa"/>
          </w:tcPr>
          <w:p w14:paraId="581AC519" w14:textId="7574DA17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</w:t>
            </w:r>
          </w:p>
        </w:tc>
        <w:tc>
          <w:tcPr>
            <w:tcW w:w="1666" w:type="dxa"/>
          </w:tcPr>
          <w:p w14:paraId="16082EF2" w14:textId="37933F91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665" w:type="dxa"/>
          </w:tcPr>
          <w:p w14:paraId="52FDABBE" w14:textId="02B92AB8" w:rsidR="001418FA" w:rsidRPr="00F8253D" w:rsidRDefault="001418FA" w:rsidP="00461EF6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F8253D">
              <w:rPr>
                <w:sz w:val="24"/>
                <w:szCs w:val="24"/>
              </w:rPr>
              <w:t>201</w:t>
            </w:r>
          </w:p>
        </w:tc>
      </w:tr>
    </w:tbl>
    <w:p w14:paraId="0306C3E9" w14:textId="77777777" w:rsidR="00780A9A" w:rsidRPr="001B5F76" w:rsidRDefault="00780A9A" w:rsidP="00780A9A">
      <w:pPr>
        <w:pStyle w:val="bp"/>
        <w:spacing w:before="0" w:after="0"/>
      </w:pPr>
    </w:p>
    <w:p w14:paraId="0284831C" w14:textId="5CAE02A7" w:rsidR="00461EF6" w:rsidRDefault="00461EF6" w:rsidP="00241D48">
      <w:pPr>
        <w:pStyle w:val="Heading1"/>
        <w:jc w:val="left"/>
        <w:rPr>
          <w:sz w:val="28"/>
        </w:rPr>
      </w:pPr>
    </w:p>
    <w:p w14:paraId="1AA8B269" w14:textId="54D135A4" w:rsidR="00E94388" w:rsidRDefault="00E94388" w:rsidP="00E94388"/>
    <w:p w14:paraId="7903CA10" w14:textId="216BC0D3" w:rsidR="00E94388" w:rsidRDefault="00E94388" w:rsidP="00E94388"/>
    <w:p w14:paraId="3DD11F9E" w14:textId="1AB6B662" w:rsidR="00E94388" w:rsidRDefault="00E94388" w:rsidP="00E94388"/>
    <w:p w14:paraId="6E7F9A1A" w14:textId="77777777" w:rsidR="00E94388" w:rsidRPr="00E94388" w:rsidRDefault="00E94388" w:rsidP="00E94388"/>
    <w:p w14:paraId="3F50A262" w14:textId="222CD257" w:rsidR="00241D48" w:rsidRPr="004A4735" w:rsidRDefault="006C5401" w:rsidP="004A4735">
      <w:pPr>
        <w:pStyle w:val="Heading1"/>
        <w:jc w:val="left"/>
        <w:rPr>
          <w:sz w:val="28"/>
        </w:rPr>
      </w:pPr>
      <w:r w:rsidRPr="00241D48">
        <w:rPr>
          <w:sz w:val="28"/>
        </w:rPr>
        <w:lastRenderedPageBreak/>
        <w:t>Screenshot of Bugs</w:t>
      </w:r>
      <w:r w:rsidR="001D2C34">
        <w:rPr>
          <w:sz w:val="28"/>
        </w:rPr>
        <w:t xml:space="preserve"> being resolved</w:t>
      </w:r>
      <w:r w:rsidRPr="00241D48">
        <w:rPr>
          <w:sz w:val="28"/>
        </w:rPr>
        <w:t>.</w:t>
      </w:r>
    </w:p>
    <w:p w14:paraId="25AB8B35" w14:textId="77777777" w:rsidR="00241D48" w:rsidRDefault="00241D48" w:rsidP="00374830">
      <w:pPr>
        <w:pStyle w:val="bp"/>
        <w:spacing w:before="0" w:after="0"/>
      </w:pPr>
    </w:p>
    <w:p w14:paraId="48C66712" w14:textId="09D4EDAA" w:rsidR="000E0027" w:rsidRDefault="000E0027" w:rsidP="00E94388">
      <w:pPr>
        <w:pStyle w:val="bp"/>
        <w:spacing w:before="0" w:after="0"/>
      </w:pPr>
    </w:p>
    <w:p w14:paraId="7BDA5F83" w14:textId="2C8E2760" w:rsidR="006B5C17" w:rsidRDefault="00EC6767" w:rsidP="00BC7BDA">
      <w:pPr>
        <w:pStyle w:val="bp"/>
        <w:spacing w:before="0" w:after="0"/>
        <w:jc w:val="center"/>
      </w:pPr>
      <w:r w:rsidRPr="00EC6767">
        <w:drawing>
          <wp:inline distT="0" distB="0" distL="0" distR="0" wp14:anchorId="7D7BDC5B" wp14:editId="66C3ABC4">
            <wp:extent cx="4027829" cy="695916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850" cy="700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6A8F" w14:textId="77777777" w:rsidR="004A4735" w:rsidRDefault="004A4735" w:rsidP="00BC7BDA">
      <w:pPr>
        <w:pStyle w:val="bp"/>
        <w:spacing w:before="0" w:after="0"/>
        <w:jc w:val="center"/>
      </w:pPr>
    </w:p>
    <w:p w14:paraId="3B73CD2A" w14:textId="06C9E43E" w:rsidR="00BC7BDA" w:rsidRDefault="00BC7BDA" w:rsidP="00BC7BDA">
      <w:pPr>
        <w:pStyle w:val="bp"/>
        <w:spacing w:before="0" w:after="0"/>
        <w:jc w:val="center"/>
      </w:pPr>
      <w:r>
        <w:t xml:space="preserve">Figure: </w:t>
      </w:r>
      <w:r w:rsidRPr="00BC7BDA">
        <w:t xml:space="preserve">Test data </w:t>
      </w:r>
      <w:r w:rsidR="00E94388" w:rsidRPr="00BC7BDA">
        <w:t xml:space="preserve">1 </w:t>
      </w:r>
      <w:r w:rsidR="006B5C17">
        <w:t>output showing bug</w:t>
      </w:r>
      <w:r w:rsidR="001D2C34">
        <w:t xml:space="preserve"> has been resolved</w:t>
      </w:r>
      <w:r w:rsidRPr="00BC7BDA">
        <w:t>.</w:t>
      </w:r>
    </w:p>
    <w:p w14:paraId="419633FF" w14:textId="3904D7BB" w:rsidR="0090074F" w:rsidRDefault="0090074F" w:rsidP="006A00A8">
      <w:pPr>
        <w:pStyle w:val="bp"/>
        <w:spacing w:before="0" w:after="0"/>
      </w:pPr>
    </w:p>
    <w:p w14:paraId="1BA88BE3" w14:textId="539BD9BF" w:rsidR="00E94388" w:rsidRDefault="00022C17" w:rsidP="008E4CDC">
      <w:pPr>
        <w:pStyle w:val="bp"/>
        <w:spacing w:before="0" w:after="0"/>
        <w:jc w:val="center"/>
      </w:pPr>
      <w:r w:rsidRPr="00022C17">
        <w:lastRenderedPageBreak/>
        <w:drawing>
          <wp:inline distT="0" distB="0" distL="0" distR="0" wp14:anchorId="2F4DC00C" wp14:editId="17505C9E">
            <wp:extent cx="3652264" cy="7415530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585" cy="744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6348" w14:textId="77777777" w:rsidR="00434892" w:rsidRDefault="00434892" w:rsidP="008E4CDC">
      <w:pPr>
        <w:pStyle w:val="bp"/>
        <w:spacing w:before="0" w:after="0"/>
        <w:jc w:val="center"/>
      </w:pPr>
    </w:p>
    <w:p w14:paraId="2ACF6D38" w14:textId="2AA5CB26" w:rsidR="00022C17" w:rsidRDefault="00022C17" w:rsidP="00022C17">
      <w:pPr>
        <w:pStyle w:val="bp"/>
        <w:spacing w:before="0" w:after="0"/>
        <w:jc w:val="center"/>
      </w:pPr>
      <w:r>
        <w:t xml:space="preserve">Figure: </w:t>
      </w:r>
      <w:r w:rsidRPr="00BC7BDA">
        <w:t xml:space="preserve">Test data </w:t>
      </w:r>
      <w:r>
        <w:t>2</w:t>
      </w:r>
      <w:r w:rsidRPr="00BC7BDA">
        <w:t xml:space="preserve"> </w:t>
      </w:r>
      <w:r>
        <w:t>output showing bug has been resolved</w:t>
      </w:r>
      <w:r w:rsidRPr="00BC7BDA">
        <w:t>.</w:t>
      </w:r>
    </w:p>
    <w:p w14:paraId="67FB328E" w14:textId="77777777" w:rsidR="00022C17" w:rsidRDefault="00022C17" w:rsidP="008E4CDC">
      <w:pPr>
        <w:pStyle w:val="bp"/>
        <w:spacing w:before="0" w:after="0"/>
        <w:jc w:val="center"/>
      </w:pPr>
    </w:p>
    <w:p w14:paraId="3725D129" w14:textId="49E3C87D" w:rsidR="007F7BAB" w:rsidRDefault="00092DB9" w:rsidP="0090074F">
      <w:pPr>
        <w:pStyle w:val="bp"/>
        <w:spacing w:before="0" w:after="0"/>
        <w:jc w:val="center"/>
      </w:pPr>
      <w:bookmarkStart w:id="0" w:name="_GoBack"/>
      <w:r w:rsidRPr="00092DB9">
        <w:lastRenderedPageBreak/>
        <w:drawing>
          <wp:inline distT="0" distB="0" distL="0" distR="0" wp14:anchorId="428F5108" wp14:editId="7156B087">
            <wp:extent cx="3461594" cy="69977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274" cy="70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F8A88D" w14:textId="77777777" w:rsidR="007F7BAB" w:rsidRDefault="007F7BAB" w:rsidP="0090074F">
      <w:pPr>
        <w:pStyle w:val="bp"/>
        <w:spacing w:before="0" w:after="0"/>
        <w:jc w:val="center"/>
      </w:pPr>
    </w:p>
    <w:p w14:paraId="4B26814D" w14:textId="40D5D27C" w:rsidR="0090074F" w:rsidRDefault="0090074F" w:rsidP="0090074F">
      <w:pPr>
        <w:pStyle w:val="bp"/>
        <w:spacing w:before="0" w:after="0"/>
        <w:jc w:val="center"/>
      </w:pPr>
      <w:r>
        <w:t xml:space="preserve">Figure: </w:t>
      </w:r>
      <w:r w:rsidR="00A824B1">
        <w:t xml:space="preserve">Test data </w:t>
      </w:r>
      <w:r>
        <w:t>3</w:t>
      </w:r>
      <w:r w:rsidR="00A824B1">
        <w:t xml:space="preserve"> </w:t>
      </w:r>
      <w:r>
        <w:t>output showing bug</w:t>
      </w:r>
      <w:r w:rsidR="001D2C34">
        <w:t xml:space="preserve"> no longer exists</w:t>
      </w:r>
      <w:r w:rsidRPr="00BC7BDA">
        <w:t>.</w:t>
      </w:r>
    </w:p>
    <w:p w14:paraId="1FA230CC" w14:textId="77777777" w:rsidR="0090074F" w:rsidRDefault="0090074F" w:rsidP="008E4CDC">
      <w:pPr>
        <w:pStyle w:val="bp"/>
        <w:spacing w:before="0" w:after="0"/>
        <w:jc w:val="center"/>
      </w:pPr>
    </w:p>
    <w:p w14:paraId="31668980" w14:textId="77777777" w:rsidR="008E4CDC" w:rsidRDefault="008E4CDC" w:rsidP="00BC7BDA">
      <w:pPr>
        <w:pStyle w:val="bp"/>
        <w:spacing w:before="0" w:after="0"/>
        <w:jc w:val="center"/>
      </w:pPr>
    </w:p>
    <w:sectPr w:rsidR="008E4CDC" w:rsidSect="00461EF6"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68B6E" w14:textId="77777777" w:rsidR="002560D3" w:rsidRDefault="002560D3">
      <w:r>
        <w:separator/>
      </w:r>
    </w:p>
  </w:endnote>
  <w:endnote w:type="continuationSeparator" w:id="0">
    <w:p w14:paraId="590E0EB8" w14:textId="77777777" w:rsidR="002560D3" w:rsidRDefault="0025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5656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551AB4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9BF39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C41C911" w14:textId="77777777" w:rsidR="001418FA" w:rsidRDefault="001418FA">
    <w:pPr>
      <w:pStyle w:val="Footer"/>
      <w:ind w:right="360"/>
      <w:jc w:val="left"/>
    </w:pPr>
    <w:r>
      <w:t>Bikram Shrestha</w:t>
    </w:r>
  </w:p>
  <w:p w14:paraId="1C19C095" w14:textId="2E0E2DAA" w:rsidR="008D2261" w:rsidRDefault="001418FA">
    <w:pPr>
      <w:pStyle w:val="Footer"/>
      <w:ind w:right="360"/>
      <w:jc w:val="left"/>
    </w:pPr>
    <w:r>
      <w:t>11645312</w:t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E90AA" w14:textId="77777777" w:rsidR="002560D3" w:rsidRDefault="002560D3">
      <w:r>
        <w:separator/>
      </w:r>
    </w:p>
  </w:footnote>
  <w:footnote w:type="continuationSeparator" w:id="0">
    <w:p w14:paraId="4D9E26F0" w14:textId="77777777" w:rsidR="002560D3" w:rsidRDefault="00256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63"/>
      <w:gridCol w:w="1843"/>
    </w:tblGrid>
    <w:tr w:rsidR="00A37650" w14:paraId="558466A4" w14:textId="77777777" w:rsidTr="00461EF6">
      <w:tc>
        <w:tcPr>
          <w:tcW w:w="7363" w:type="dxa"/>
        </w:tcPr>
        <w:p w14:paraId="29F06B0B" w14:textId="21C2B9EA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1843" w:type="dxa"/>
        </w:tcPr>
        <w:p w14:paraId="07474DE8" w14:textId="30717314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418FA">
            <w:t>Date</w:t>
          </w:r>
        </w:p>
      </w:tc>
    </w:tr>
    <w:tr w:rsidR="00BF7716" w14:paraId="4482B404" w14:textId="77777777" w:rsidTr="00461EF6">
      <w:tc>
        <w:tcPr>
          <w:tcW w:w="7363" w:type="dxa"/>
        </w:tcPr>
        <w:p w14:paraId="5362859B" w14:textId="53C389E6" w:rsidR="00BF7716" w:rsidRPr="001418FA" w:rsidRDefault="005D7127" w:rsidP="00BF7716">
          <w:r>
            <w:rPr>
              <w:sz w:val="24"/>
              <w:szCs w:val="24"/>
            </w:rPr>
            <w:t>Resolution of bug</w:t>
          </w:r>
          <w:r w:rsidR="00C9157F">
            <w:rPr>
              <w:sz w:val="24"/>
              <w:szCs w:val="24"/>
            </w:rPr>
            <w:t>:</w:t>
          </w:r>
          <w:r w:rsidR="00F8253D" w:rsidRPr="001418FA">
            <w:rPr>
              <w:sz w:val="24"/>
              <w:szCs w:val="24"/>
            </w:rPr>
            <w:t xml:space="preserve"> charge a room for service after </w:t>
          </w:r>
          <w:r>
            <w:rPr>
              <w:sz w:val="24"/>
              <w:szCs w:val="24"/>
            </w:rPr>
            <w:t>it</w:t>
          </w:r>
          <w:r w:rsidR="00F8253D" w:rsidRPr="001418FA">
            <w:rPr>
              <w:sz w:val="24"/>
              <w:szCs w:val="24"/>
            </w:rPr>
            <w:t xml:space="preserve"> has checked out.</w:t>
          </w:r>
        </w:p>
      </w:tc>
      <w:tc>
        <w:tcPr>
          <w:tcW w:w="1843" w:type="dxa"/>
        </w:tcPr>
        <w:p w14:paraId="05AC77F5" w14:textId="7CB7D24D" w:rsidR="00BF7716" w:rsidRDefault="00BF7716" w:rsidP="00BF7716">
          <w:r>
            <w:t xml:space="preserve">  </w:t>
          </w:r>
          <w:r w:rsidR="00C9157F">
            <w:t>11</w:t>
          </w:r>
          <w:r w:rsidR="00C00B71">
            <w:t>/</w:t>
          </w:r>
          <w:r w:rsidR="00C9157F">
            <w:t>10</w:t>
          </w:r>
          <w:r w:rsidR="00C00B71">
            <w:t>/2018</w:t>
          </w:r>
        </w:p>
      </w:tc>
    </w:tr>
  </w:tbl>
  <w:p w14:paraId="6540D844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D52104"/>
    <w:multiLevelType w:val="hybridMultilevel"/>
    <w:tmpl w:val="8C3AF360"/>
    <w:lvl w:ilvl="0" w:tplc="4ABA139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2C17"/>
    <w:rsid w:val="00024113"/>
    <w:rsid w:val="000278E8"/>
    <w:rsid w:val="00036ABF"/>
    <w:rsid w:val="00037A8E"/>
    <w:rsid w:val="000449EF"/>
    <w:rsid w:val="0004651B"/>
    <w:rsid w:val="000851E6"/>
    <w:rsid w:val="00090A99"/>
    <w:rsid w:val="00092DB9"/>
    <w:rsid w:val="00096482"/>
    <w:rsid w:val="000B09C8"/>
    <w:rsid w:val="000D4436"/>
    <w:rsid w:val="000D5952"/>
    <w:rsid w:val="000E0027"/>
    <w:rsid w:val="000E3C24"/>
    <w:rsid w:val="000F4382"/>
    <w:rsid w:val="000F5713"/>
    <w:rsid w:val="000F681A"/>
    <w:rsid w:val="00113869"/>
    <w:rsid w:val="00127DBF"/>
    <w:rsid w:val="001418FA"/>
    <w:rsid w:val="00141D9D"/>
    <w:rsid w:val="00154D6A"/>
    <w:rsid w:val="0015543B"/>
    <w:rsid w:val="00181694"/>
    <w:rsid w:val="0018240E"/>
    <w:rsid w:val="00192656"/>
    <w:rsid w:val="00197530"/>
    <w:rsid w:val="001A0459"/>
    <w:rsid w:val="001A1222"/>
    <w:rsid w:val="001A6775"/>
    <w:rsid w:val="001A7865"/>
    <w:rsid w:val="001A7C42"/>
    <w:rsid w:val="001A7DA5"/>
    <w:rsid w:val="001B0072"/>
    <w:rsid w:val="001B5F76"/>
    <w:rsid w:val="001C548E"/>
    <w:rsid w:val="001D00C4"/>
    <w:rsid w:val="001D2C34"/>
    <w:rsid w:val="001E0FFA"/>
    <w:rsid w:val="001E24DD"/>
    <w:rsid w:val="001F01F4"/>
    <w:rsid w:val="001F6448"/>
    <w:rsid w:val="001F7C68"/>
    <w:rsid w:val="002052B0"/>
    <w:rsid w:val="00205D7F"/>
    <w:rsid w:val="00212269"/>
    <w:rsid w:val="00212A3D"/>
    <w:rsid w:val="00215E40"/>
    <w:rsid w:val="00241D48"/>
    <w:rsid w:val="002560D3"/>
    <w:rsid w:val="00291668"/>
    <w:rsid w:val="002A7E47"/>
    <w:rsid w:val="002B3757"/>
    <w:rsid w:val="002B726F"/>
    <w:rsid w:val="002C1B7F"/>
    <w:rsid w:val="002D07CF"/>
    <w:rsid w:val="002D1D0A"/>
    <w:rsid w:val="002D3FC2"/>
    <w:rsid w:val="002D7BA4"/>
    <w:rsid w:val="002E347B"/>
    <w:rsid w:val="003003A9"/>
    <w:rsid w:val="00317678"/>
    <w:rsid w:val="00331345"/>
    <w:rsid w:val="00332B7C"/>
    <w:rsid w:val="00335F9C"/>
    <w:rsid w:val="00353537"/>
    <w:rsid w:val="00356FC2"/>
    <w:rsid w:val="00362280"/>
    <w:rsid w:val="00374830"/>
    <w:rsid w:val="00382D26"/>
    <w:rsid w:val="003910B3"/>
    <w:rsid w:val="003A25C3"/>
    <w:rsid w:val="003C5B2C"/>
    <w:rsid w:val="003C5F81"/>
    <w:rsid w:val="003D0033"/>
    <w:rsid w:val="003D2ED7"/>
    <w:rsid w:val="003E438C"/>
    <w:rsid w:val="003E4FD2"/>
    <w:rsid w:val="003F1D6E"/>
    <w:rsid w:val="003F2AC3"/>
    <w:rsid w:val="003F348A"/>
    <w:rsid w:val="00411FA9"/>
    <w:rsid w:val="00432B89"/>
    <w:rsid w:val="00434231"/>
    <w:rsid w:val="00434892"/>
    <w:rsid w:val="00457980"/>
    <w:rsid w:val="00461EF6"/>
    <w:rsid w:val="004639D1"/>
    <w:rsid w:val="0046703C"/>
    <w:rsid w:val="004A0610"/>
    <w:rsid w:val="004A279E"/>
    <w:rsid w:val="004A4735"/>
    <w:rsid w:val="004A4B81"/>
    <w:rsid w:val="004A71EF"/>
    <w:rsid w:val="004D1C11"/>
    <w:rsid w:val="004D5DA6"/>
    <w:rsid w:val="004E1959"/>
    <w:rsid w:val="004E420D"/>
    <w:rsid w:val="004E4EED"/>
    <w:rsid w:val="004E60C0"/>
    <w:rsid w:val="004F4FB4"/>
    <w:rsid w:val="004F7B53"/>
    <w:rsid w:val="004F7C17"/>
    <w:rsid w:val="00520EF0"/>
    <w:rsid w:val="00525C22"/>
    <w:rsid w:val="00531B5A"/>
    <w:rsid w:val="00536681"/>
    <w:rsid w:val="00553DAD"/>
    <w:rsid w:val="005706E3"/>
    <w:rsid w:val="00576454"/>
    <w:rsid w:val="005B03B8"/>
    <w:rsid w:val="005B48A6"/>
    <w:rsid w:val="005D7127"/>
    <w:rsid w:val="005E1449"/>
    <w:rsid w:val="005E2ADA"/>
    <w:rsid w:val="005F0EB8"/>
    <w:rsid w:val="00604AE4"/>
    <w:rsid w:val="006145C8"/>
    <w:rsid w:val="006200AD"/>
    <w:rsid w:val="00620950"/>
    <w:rsid w:val="006267BB"/>
    <w:rsid w:val="00635CE7"/>
    <w:rsid w:val="00665058"/>
    <w:rsid w:val="0066688C"/>
    <w:rsid w:val="00683635"/>
    <w:rsid w:val="006A00A8"/>
    <w:rsid w:val="006B5C17"/>
    <w:rsid w:val="006B5D41"/>
    <w:rsid w:val="006C5401"/>
    <w:rsid w:val="006D4DE0"/>
    <w:rsid w:val="006E14B3"/>
    <w:rsid w:val="00702D6A"/>
    <w:rsid w:val="00720507"/>
    <w:rsid w:val="007275A3"/>
    <w:rsid w:val="0074307D"/>
    <w:rsid w:val="00752B41"/>
    <w:rsid w:val="00756932"/>
    <w:rsid w:val="007606FF"/>
    <w:rsid w:val="00766011"/>
    <w:rsid w:val="00772DAC"/>
    <w:rsid w:val="00780A9A"/>
    <w:rsid w:val="0079487C"/>
    <w:rsid w:val="00796CD4"/>
    <w:rsid w:val="007C0EA0"/>
    <w:rsid w:val="007C41CD"/>
    <w:rsid w:val="007D644A"/>
    <w:rsid w:val="007D7134"/>
    <w:rsid w:val="007E0E85"/>
    <w:rsid w:val="007F2F4F"/>
    <w:rsid w:val="007F7BAB"/>
    <w:rsid w:val="00800C1D"/>
    <w:rsid w:val="00812545"/>
    <w:rsid w:val="00821B7F"/>
    <w:rsid w:val="00830BD8"/>
    <w:rsid w:val="00854E58"/>
    <w:rsid w:val="00857786"/>
    <w:rsid w:val="0086172E"/>
    <w:rsid w:val="008643BB"/>
    <w:rsid w:val="0086477E"/>
    <w:rsid w:val="008725C4"/>
    <w:rsid w:val="00876AE4"/>
    <w:rsid w:val="0089205C"/>
    <w:rsid w:val="00895710"/>
    <w:rsid w:val="008A02F5"/>
    <w:rsid w:val="008C3EFD"/>
    <w:rsid w:val="008D2261"/>
    <w:rsid w:val="008E36B6"/>
    <w:rsid w:val="008E4CDC"/>
    <w:rsid w:val="008E5B7B"/>
    <w:rsid w:val="008F0C91"/>
    <w:rsid w:val="0090074F"/>
    <w:rsid w:val="00913D07"/>
    <w:rsid w:val="00915018"/>
    <w:rsid w:val="0093214E"/>
    <w:rsid w:val="009322A3"/>
    <w:rsid w:val="0093488F"/>
    <w:rsid w:val="00966BE3"/>
    <w:rsid w:val="00966E28"/>
    <w:rsid w:val="00973D99"/>
    <w:rsid w:val="00981DE1"/>
    <w:rsid w:val="00983083"/>
    <w:rsid w:val="00983E57"/>
    <w:rsid w:val="009C06FE"/>
    <w:rsid w:val="009C4C9A"/>
    <w:rsid w:val="009D1046"/>
    <w:rsid w:val="009E2570"/>
    <w:rsid w:val="00A02C0A"/>
    <w:rsid w:val="00A11301"/>
    <w:rsid w:val="00A30AD6"/>
    <w:rsid w:val="00A37650"/>
    <w:rsid w:val="00A46037"/>
    <w:rsid w:val="00A6090E"/>
    <w:rsid w:val="00A641C8"/>
    <w:rsid w:val="00A72B6A"/>
    <w:rsid w:val="00A739C2"/>
    <w:rsid w:val="00A824B1"/>
    <w:rsid w:val="00A857E6"/>
    <w:rsid w:val="00A97871"/>
    <w:rsid w:val="00AB1975"/>
    <w:rsid w:val="00AB1A12"/>
    <w:rsid w:val="00AC19A3"/>
    <w:rsid w:val="00AC35E1"/>
    <w:rsid w:val="00AD452D"/>
    <w:rsid w:val="00B12289"/>
    <w:rsid w:val="00B137E9"/>
    <w:rsid w:val="00B3013D"/>
    <w:rsid w:val="00B3144A"/>
    <w:rsid w:val="00B37B8D"/>
    <w:rsid w:val="00B40891"/>
    <w:rsid w:val="00B42DCB"/>
    <w:rsid w:val="00B5620B"/>
    <w:rsid w:val="00B60115"/>
    <w:rsid w:val="00B666C5"/>
    <w:rsid w:val="00B67C52"/>
    <w:rsid w:val="00B71A35"/>
    <w:rsid w:val="00B7373B"/>
    <w:rsid w:val="00B82B3E"/>
    <w:rsid w:val="00BA717F"/>
    <w:rsid w:val="00BC7BDA"/>
    <w:rsid w:val="00BE2491"/>
    <w:rsid w:val="00BE46C1"/>
    <w:rsid w:val="00BE784F"/>
    <w:rsid w:val="00BF7716"/>
    <w:rsid w:val="00C00B71"/>
    <w:rsid w:val="00C05D0A"/>
    <w:rsid w:val="00C070A0"/>
    <w:rsid w:val="00C07137"/>
    <w:rsid w:val="00C074E2"/>
    <w:rsid w:val="00C229AB"/>
    <w:rsid w:val="00C32112"/>
    <w:rsid w:val="00C34B6E"/>
    <w:rsid w:val="00C4752B"/>
    <w:rsid w:val="00C705DD"/>
    <w:rsid w:val="00C76C75"/>
    <w:rsid w:val="00C87E36"/>
    <w:rsid w:val="00C9157F"/>
    <w:rsid w:val="00C94212"/>
    <w:rsid w:val="00CA6C29"/>
    <w:rsid w:val="00CC47D2"/>
    <w:rsid w:val="00CC74EE"/>
    <w:rsid w:val="00CD6734"/>
    <w:rsid w:val="00CE5FC6"/>
    <w:rsid w:val="00D010AF"/>
    <w:rsid w:val="00D038BE"/>
    <w:rsid w:val="00D04949"/>
    <w:rsid w:val="00D24817"/>
    <w:rsid w:val="00D46A4C"/>
    <w:rsid w:val="00D54CE7"/>
    <w:rsid w:val="00D63FFC"/>
    <w:rsid w:val="00D664F5"/>
    <w:rsid w:val="00D71228"/>
    <w:rsid w:val="00D74923"/>
    <w:rsid w:val="00D94615"/>
    <w:rsid w:val="00D96732"/>
    <w:rsid w:val="00DA4ABE"/>
    <w:rsid w:val="00DA4AC5"/>
    <w:rsid w:val="00DA503D"/>
    <w:rsid w:val="00DA7FAC"/>
    <w:rsid w:val="00DB3DA8"/>
    <w:rsid w:val="00DB6621"/>
    <w:rsid w:val="00DB70F3"/>
    <w:rsid w:val="00DF0CB1"/>
    <w:rsid w:val="00DF1585"/>
    <w:rsid w:val="00E11BB0"/>
    <w:rsid w:val="00E303EF"/>
    <w:rsid w:val="00E334AF"/>
    <w:rsid w:val="00E34904"/>
    <w:rsid w:val="00E3603E"/>
    <w:rsid w:val="00E430D5"/>
    <w:rsid w:val="00E450C6"/>
    <w:rsid w:val="00E5553C"/>
    <w:rsid w:val="00E65822"/>
    <w:rsid w:val="00E70BB1"/>
    <w:rsid w:val="00E75A90"/>
    <w:rsid w:val="00E769D2"/>
    <w:rsid w:val="00E871F6"/>
    <w:rsid w:val="00E9165F"/>
    <w:rsid w:val="00E94388"/>
    <w:rsid w:val="00E965BA"/>
    <w:rsid w:val="00E97890"/>
    <w:rsid w:val="00EA0747"/>
    <w:rsid w:val="00EA3832"/>
    <w:rsid w:val="00EA58E8"/>
    <w:rsid w:val="00EB04C1"/>
    <w:rsid w:val="00EB45AC"/>
    <w:rsid w:val="00EC6767"/>
    <w:rsid w:val="00ED1B99"/>
    <w:rsid w:val="00EE05CC"/>
    <w:rsid w:val="00EF0DE2"/>
    <w:rsid w:val="00EF2C19"/>
    <w:rsid w:val="00EF69E5"/>
    <w:rsid w:val="00F01165"/>
    <w:rsid w:val="00F30EEB"/>
    <w:rsid w:val="00F34D0E"/>
    <w:rsid w:val="00F45076"/>
    <w:rsid w:val="00F559AF"/>
    <w:rsid w:val="00F8253D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FBB4EC0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Subtitle">
    <w:name w:val="Subtitle"/>
    <w:basedOn w:val="Normal"/>
    <w:next w:val="Normal"/>
    <w:link w:val="SubtitleChar"/>
    <w:qFormat/>
    <w:rsid w:val="00241D4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241D4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56E9AF-AF35-7E42-93E9-2BD9A7C88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Files\Content.Outlook\RJT0D1UI\test_script_tpl.dot</Template>
  <TotalTime>0</TotalTime>
  <Pages>5</Pages>
  <Words>577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Shrestha, Bikram</cp:lastModifiedBy>
  <cp:revision>2</cp:revision>
  <cp:lastPrinted>2003-10-05T22:49:00Z</cp:lastPrinted>
  <dcterms:created xsi:type="dcterms:W3CDTF">2018-10-13T04:18:00Z</dcterms:created>
  <dcterms:modified xsi:type="dcterms:W3CDTF">2018-10-13T04:18:00Z</dcterms:modified>
</cp:coreProperties>
</file>