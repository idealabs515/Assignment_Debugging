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558"/>
        <w:gridCol w:w="2698"/>
        <w:gridCol w:w="1275"/>
        <w:gridCol w:w="3969"/>
        <w:gridCol w:w="567"/>
        <w:gridCol w:w="567"/>
      </w:tblGrid>
      <w:tr w:rsidR="006D60BB" w14:paraId="447F00FF" w14:textId="77777777" w:rsidTr="00DF3C8F">
        <w:trPr>
          <w:cantSplit/>
          <w:trHeight w:val="329"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8B17CE" w14:textId="77777777" w:rsidR="006D60BB" w:rsidRDefault="006D60BB" w:rsidP="006D60BB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1D3B76" w14:textId="52621667" w:rsidR="006D60BB" w:rsidRPr="00150BFA" w:rsidRDefault="006D60BB" w:rsidP="006D60B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Resolution of Bug Zero Service charge during Check out</w:t>
            </w:r>
          </w:p>
        </w:tc>
      </w:tr>
      <w:tr w:rsidR="00A30AD6" w14:paraId="1D535348" w14:textId="77777777" w:rsidTr="00DF3C8F">
        <w:trPr>
          <w:cantSplit/>
          <w:trHeight w:val="293"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561C63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8BF56F" w14:textId="00559C1D" w:rsidR="00A30AD6" w:rsidRPr="00150BFA" w:rsidRDefault="00B666C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50BFA">
              <w:rPr>
                <w:sz w:val="24"/>
                <w:szCs w:val="24"/>
              </w:rPr>
              <w:t>Check Out</w:t>
            </w:r>
          </w:p>
        </w:tc>
      </w:tr>
      <w:tr w:rsidR="00E303EF" w14:paraId="10925C14" w14:textId="77777777" w:rsidTr="000B7E69">
        <w:trPr>
          <w:cantSplit/>
          <w:trHeight w:val="711"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AEAE3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5E9BF8" w14:textId="6E1000B7" w:rsidR="00E303EF" w:rsidRPr="00150BFA" w:rsidRDefault="00335F9C" w:rsidP="00B21F7D">
            <w:pPr>
              <w:pStyle w:val="bp"/>
              <w:ind w:left="-48"/>
              <w:rPr>
                <w:sz w:val="24"/>
                <w:szCs w:val="24"/>
              </w:rPr>
            </w:pPr>
            <w:r w:rsidRPr="00150BFA">
              <w:rPr>
                <w:sz w:val="24"/>
                <w:szCs w:val="24"/>
              </w:rPr>
              <w:t xml:space="preserve">This test script </w:t>
            </w:r>
            <w:r w:rsidR="00E75A90" w:rsidRPr="00150BFA">
              <w:rPr>
                <w:sz w:val="24"/>
                <w:szCs w:val="24"/>
              </w:rPr>
              <w:t>tests</w:t>
            </w:r>
            <w:r w:rsidR="006200AD" w:rsidRPr="00150BFA">
              <w:rPr>
                <w:sz w:val="24"/>
                <w:szCs w:val="24"/>
              </w:rPr>
              <w:t xml:space="preserve"> the </w:t>
            </w:r>
            <w:r w:rsidR="00966E28" w:rsidRPr="00150BFA">
              <w:rPr>
                <w:sz w:val="24"/>
                <w:szCs w:val="24"/>
              </w:rPr>
              <w:t>known bug in the C</w:t>
            </w:r>
            <w:r w:rsidR="00432B89" w:rsidRPr="00150BFA">
              <w:rPr>
                <w:sz w:val="24"/>
                <w:szCs w:val="24"/>
              </w:rPr>
              <w:t>heck</w:t>
            </w:r>
            <w:r w:rsidR="00966E28" w:rsidRPr="00150BFA">
              <w:rPr>
                <w:sz w:val="24"/>
                <w:szCs w:val="24"/>
              </w:rPr>
              <w:t xml:space="preserve"> Out use </w:t>
            </w:r>
            <w:r w:rsidR="00432B89" w:rsidRPr="00150BFA">
              <w:rPr>
                <w:sz w:val="24"/>
                <w:szCs w:val="24"/>
              </w:rPr>
              <w:t>case of Hotel</w:t>
            </w:r>
            <w:r w:rsidR="00457980" w:rsidRPr="00150BFA">
              <w:rPr>
                <w:sz w:val="24"/>
                <w:szCs w:val="24"/>
              </w:rPr>
              <w:t xml:space="preserve"> Management System</w:t>
            </w:r>
            <w:r w:rsidR="00B21F7D">
              <w:rPr>
                <w:sz w:val="24"/>
                <w:szCs w:val="24"/>
              </w:rPr>
              <w:t xml:space="preserve"> had been solved</w:t>
            </w:r>
            <w:r w:rsidR="00966E28" w:rsidRPr="00150BFA">
              <w:rPr>
                <w:sz w:val="24"/>
                <w:szCs w:val="24"/>
              </w:rPr>
              <w:t>. This test is performed to check whether reported bug</w:t>
            </w:r>
            <w:r w:rsidR="00E75A90" w:rsidRPr="00150BFA">
              <w:rPr>
                <w:sz w:val="24"/>
                <w:szCs w:val="24"/>
              </w:rPr>
              <w:t xml:space="preserve"> related to service charge</w:t>
            </w:r>
            <w:r w:rsidR="00A02C0A" w:rsidRPr="00150BFA">
              <w:rPr>
                <w:sz w:val="24"/>
                <w:szCs w:val="24"/>
              </w:rPr>
              <w:t xml:space="preserve"> being reported as 0.00 when checking out is </w:t>
            </w:r>
            <w:r w:rsidR="00B21F7D">
              <w:rPr>
                <w:sz w:val="24"/>
                <w:szCs w:val="24"/>
              </w:rPr>
              <w:t>solved</w:t>
            </w:r>
            <w:r w:rsidR="00DF3C8F">
              <w:rPr>
                <w:sz w:val="24"/>
                <w:szCs w:val="24"/>
              </w:rPr>
              <w:t>.</w:t>
            </w:r>
          </w:p>
        </w:tc>
      </w:tr>
      <w:tr w:rsidR="00E303EF" w14:paraId="1B2ECB02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E31CB8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D1942F" w14:textId="2765F29A" w:rsidR="00E303EF" w:rsidRPr="00150BFA" w:rsidRDefault="00A02C0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150BFA">
              <w:rPr>
                <w:sz w:val="24"/>
                <w:szCs w:val="24"/>
              </w:rPr>
              <w:t>The Hotel</w:t>
            </w:r>
            <w:r w:rsidR="00457980" w:rsidRPr="00150BFA">
              <w:rPr>
                <w:sz w:val="24"/>
                <w:szCs w:val="24"/>
              </w:rPr>
              <w:t xml:space="preserve"> Management System</w:t>
            </w:r>
            <w:r w:rsidRPr="00150BFA">
              <w:rPr>
                <w:sz w:val="24"/>
                <w:szCs w:val="24"/>
              </w:rPr>
              <w:t xml:space="preserve"> application must be </w:t>
            </w:r>
            <w:r w:rsidR="00EA58E8" w:rsidRPr="00150BFA">
              <w:rPr>
                <w:sz w:val="24"/>
                <w:szCs w:val="24"/>
              </w:rPr>
              <w:t>running,</w:t>
            </w:r>
            <w:r w:rsidRPr="00150BFA">
              <w:rPr>
                <w:sz w:val="24"/>
                <w:szCs w:val="24"/>
              </w:rPr>
              <w:t xml:space="preserve"> and the user must proc</w:t>
            </w:r>
            <w:r w:rsidR="00EA58E8" w:rsidRPr="00150BFA">
              <w:rPr>
                <w:sz w:val="24"/>
                <w:szCs w:val="24"/>
              </w:rPr>
              <w:t>eed book room, check in, record service before executing the check-out use case.</w:t>
            </w:r>
          </w:p>
        </w:tc>
      </w:tr>
      <w:tr w:rsidR="00E303EF" w14:paraId="3C1AB85C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2ECFF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EDE298" w14:textId="5E82905F" w:rsidR="00E303EF" w:rsidRPr="00150BFA" w:rsidRDefault="002B726F">
            <w:pPr>
              <w:pStyle w:val="bp"/>
              <w:rPr>
                <w:sz w:val="24"/>
                <w:szCs w:val="24"/>
              </w:rPr>
            </w:pPr>
            <w:r w:rsidRPr="00150BFA">
              <w:rPr>
                <w:sz w:val="24"/>
                <w:szCs w:val="24"/>
              </w:rPr>
              <w:t xml:space="preserve">User </w:t>
            </w:r>
            <w:r w:rsidR="003C5F81" w:rsidRPr="00150BFA">
              <w:rPr>
                <w:sz w:val="24"/>
                <w:szCs w:val="24"/>
              </w:rPr>
              <w:t xml:space="preserve">can pay the service charge using either master or visa card or cancel </w:t>
            </w:r>
            <w:r w:rsidR="00D54CE7" w:rsidRPr="00150BFA">
              <w:rPr>
                <w:sz w:val="24"/>
                <w:szCs w:val="24"/>
              </w:rPr>
              <w:t>check out.</w:t>
            </w:r>
          </w:p>
        </w:tc>
      </w:tr>
      <w:tr w:rsidR="00E303EF" w14:paraId="684ABD42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1F84C6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2BC5A9" w14:textId="49F17A07" w:rsidR="00E303EF" w:rsidRPr="00150BFA" w:rsidRDefault="003F2AC3">
            <w:pPr>
              <w:pStyle w:val="bp"/>
              <w:rPr>
                <w:bCs/>
                <w:sz w:val="24"/>
              </w:rPr>
            </w:pPr>
            <w:r w:rsidRPr="00150BFA">
              <w:rPr>
                <w:bCs/>
                <w:sz w:val="24"/>
              </w:rPr>
              <w:t xml:space="preserve">As described in Pre-condition, </w:t>
            </w:r>
            <w:r w:rsidR="007E0E85" w:rsidRPr="00150BFA">
              <w:rPr>
                <w:bCs/>
                <w:sz w:val="24"/>
              </w:rPr>
              <w:t xml:space="preserve">user must follow </w:t>
            </w:r>
            <w:r w:rsidR="00876AE4" w:rsidRPr="00150BFA">
              <w:rPr>
                <w:bCs/>
                <w:sz w:val="24"/>
              </w:rPr>
              <w:t xml:space="preserve">book room, check in and record service before checking out use case. </w:t>
            </w:r>
          </w:p>
        </w:tc>
      </w:tr>
      <w:tr w:rsidR="00536681" w14:paraId="34D5C023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64B772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26D567" w14:textId="44509EBA" w:rsidR="00536681" w:rsidRPr="00AB1D5B" w:rsidRDefault="00781207">
            <w:pPr>
              <w:pStyle w:val="bp"/>
              <w:rPr>
                <w:bCs/>
                <w:color w:val="00B050"/>
                <w:sz w:val="24"/>
              </w:rPr>
            </w:pPr>
            <w:r w:rsidRPr="00AB1D5B">
              <w:rPr>
                <w:bCs/>
                <w:color w:val="00B050"/>
                <w:sz w:val="24"/>
              </w:rPr>
              <w:t>Pass,</w:t>
            </w:r>
            <w:r w:rsidR="003F348A" w:rsidRPr="00AB1D5B">
              <w:rPr>
                <w:bCs/>
                <w:color w:val="00B050"/>
                <w:sz w:val="24"/>
              </w:rPr>
              <w:t xml:space="preserve"> the bug </w:t>
            </w:r>
            <w:r w:rsidR="0093551B" w:rsidRPr="00AB1D5B">
              <w:rPr>
                <w:bCs/>
                <w:color w:val="00B050"/>
                <w:sz w:val="24"/>
              </w:rPr>
              <w:t>is no longer present</w:t>
            </w:r>
            <w:r w:rsidR="0079487C" w:rsidRPr="00AB1D5B">
              <w:rPr>
                <w:bCs/>
                <w:color w:val="00B050"/>
                <w:sz w:val="24"/>
              </w:rPr>
              <w:t>.</w:t>
            </w:r>
          </w:p>
        </w:tc>
      </w:tr>
      <w:tr w:rsidR="00DF1585" w14:paraId="5EFE55A9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38D1E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97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9D8BCC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3969" w:type="dxa"/>
            <w:shd w:val="clear" w:color="auto" w:fill="C0C0C0"/>
          </w:tcPr>
          <w:p w14:paraId="7ACE9A1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67" w:type="dxa"/>
            <w:shd w:val="clear" w:color="auto" w:fill="C0C0C0"/>
          </w:tcPr>
          <w:p w14:paraId="62FA8453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14:paraId="3FB35CD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5F1A08" w14:paraId="4C493B52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E292A41" w14:textId="77777777" w:rsidR="00DF1585" w:rsidRPr="005F1A08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97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C46F519" w14:textId="33F648BF" w:rsidR="00DF1585" w:rsidRPr="005F1A08" w:rsidRDefault="003D0033" w:rsidP="003D003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F1A08">
              <w:rPr>
                <w:sz w:val="24"/>
              </w:rPr>
              <w:t xml:space="preserve">User </w:t>
            </w:r>
            <w:r w:rsidR="00B40891" w:rsidRPr="005F1A08">
              <w:rPr>
                <w:sz w:val="24"/>
              </w:rPr>
              <w:t>choose Book a Room from menu</w:t>
            </w:r>
            <w:r w:rsidR="005B03B8" w:rsidRPr="005F1A08">
              <w:rPr>
                <w:sz w:val="24"/>
              </w:rPr>
              <w:t xml:space="preserve"> and create a booking</w:t>
            </w:r>
            <w:r w:rsidR="00B40891" w:rsidRPr="005F1A08">
              <w:rPr>
                <w:sz w:val="24"/>
              </w:rPr>
              <w:t>.</w:t>
            </w:r>
          </w:p>
        </w:tc>
        <w:tc>
          <w:tcPr>
            <w:tcW w:w="3969" w:type="dxa"/>
          </w:tcPr>
          <w:p w14:paraId="7935B917" w14:textId="77F9EEF3" w:rsidR="00983083" w:rsidRPr="005F1A08" w:rsidRDefault="00983083" w:rsidP="0093488F">
            <w:pPr>
              <w:pStyle w:val="bp"/>
              <w:rPr>
                <w:sz w:val="24"/>
              </w:rPr>
            </w:pPr>
            <w:r w:rsidRPr="005F1A08">
              <w:rPr>
                <w:sz w:val="24"/>
              </w:rPr>
              <w:t xml:space="preserve">Room is booked for user with information in test </w:t>
            </w:r>
            <w:r w:rsidR="00BE2491" w:rsidRPr="005F1A08">
              <w:rPr>
                <w:sz w:val="24"/>
              </w:rPr>
              <w:t>table</w:t>
            </w:r>
            <w:r w:rsidRPr="005F1A08">
              <w:rPr>
                <w:sz w:val="24"/>
              </w:rPr>
              <w:t>.</w:t>
            </w:r>
          </w:p>
        </w:tc>
        <w:tc>
          <w:tcPr>
            <w:tcW w:w="567" w:type="dxa"/>
          </w:tcPr>
          <w:p w14:paraId="1D0A8EAF" w14:textId="0F62DDCA" w:rsidR="00DF1585" w:rsidRPr="005F1A08" w:rsidRDefault="00983083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  <w:r w:rsidRPr="005F1A08">
              <w:rPr>
                <w:rFonts w:ascii="Times New Roman" w:hAnsi="Times New Roman"/>
              </w:rPr>
              <w:t>P</w:t>
            </w:r>
          </w:p>
        </w:tc>
        <w:tc>
          <w:tcPr>
            <w:tcW w:w="567" w:type="dxa"/>
          </w:tcPr>
          <w:p w14:paraId="391095A2" w14:textId="77777777" w:rsidR="00DF1585" w:rsidRPr="005F1A08" w:rsidRDefault="00DF1585">
            <w:pPr>
              <w:pStyle w:val="RowHeadings"/>
              <w:spacing w:before="80" w:after="80"/>
              <w:rPr>
                <w:rFonts w:ascii="Times New Roman" w:hAnsi="Times New Roman"/>
              </w:rPr>
            </w:pPr>
          </w:p>
        </w:tc>
      </w:tr>
      <w:tr w:rsidR="00DF1585" w:rsidRPr="005F1A08" w14:paraId="736B7566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0759FF7" w14:textId="77777777" w:rsidR="00DF1585" w:rsidRPr="005F1A08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2B86A524" w14:textId="62A4DF6F" w:rsidR="00DF1585" w:rsidRPr="005F1A08" w:rsidRDefault="005B03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F1A08">
              <w:rPr>
                <w:sz w:val="24"/>
              </w:rPr>
              <w:t>Use</w:t>
            </w:r>
            <w:r w:rsidR="00BE2491" w:rsidRPr="005F1A08">
              <w:rPr>
                <w:sz w:val="24"/>
              </w:rPr>
              <w:t>r choose Check in a Room from menu and check in.</w:t>
            </w:r>
          </w:p>
        </w:tc>
        <w:tc>
          <w:tcPr>
            <w:tcW w:w="3969" w:type="dxa"/>
          </w:tcPr>
          <w:p w14:paraId="677A2AD2" w14:textId="399EEE09" w:rsidR="00DF1585" w:rsidRPr="005F1A08" w:rsidRDefault="0086172E" w:rsidP="0093488F">
            <w:pPr>
              <w:pStyle w:val="bp"/>
              <w:rPr>
                <w:sz w:val="24"/>
              </w:rPr>
            </w:pPr>
            <w:r w:rsidRPr="005F1A08">
              <w:rPr>
                <w:sz w:val="24"/>
              </w:rPr>
              <w:t>User was able to check in to the room.</w:t>
            </w:r>
          </w:p>
        </w:tc>
        <w:tc>
          <w:tcPr>
            <w:tcW w:w="567" w:type="dxa"/>
          </w:tcPr>
          <w:p w14:paraId="54C9A4D6" w14:textId="211EAB35" w:rsidR="00DF1585" w:rsidRPr="005F1A08" w:rsidRDefault="0086172E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  <w:r w:rsidRPr="005F1A08">
              <w:rPr>
                <w:rFonts w:ascii="Times New Roman" w:hAnsi="Times New Roman"/>
              </w:rPr>
              <w:t>P</w:t>
            </w:r>
          </w:p>
        </w:tc>
        <w:tc>
          <w:tcPr>
            <w:tcW w:w="567" w:type="dxa"/>
          </w:tcPr>
          <w:p w14:paraId="56C58AD2" w14:textId="77777777" w:rsidR="00DF1585" w:rsidRPr="005F1A08" w:rsidRDefault="00DF1585">
            <w:pPr>
              <w:pStyle w:val="RowHeadings"/>
              <w:spacing w:before="80" w:after="80"/>
              <w:rPr>
                <w:rFonts w:ascii="Times New Roman" w:hAnsi="Times New Roman"/>
              </w:rPr>
            </w:pPr>
          </w:p>
        </w:tc>
      </w:tr>
      <w:tr w:rsidR="00DF1585" w:rsidRPr="005F1A08" w14:paraId="171F19AB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C83C575" w14:textId="77777777" w:rsidR="00DF1585" w:rsidRPr="005F1A08" w:rsidRDefault="00DF1585" w:rsidP="00B71A35">
            <w:pPr>
              <w:pStyle w:val="proc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663B2000" w14:textId="0649DA02" w:rsidR="00AC19A3" w:rsidRPr="005F1A08" w:rsidRDefault="0086172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F1A08">
              <w:rPr>
                <w:sz w:val="24"/>
              </w:rPr>
              <w:t>User</w:t>
            </w:r>
            <w:r w:rsidR="00AC19A3" w:rsidRPr="005F1A08">
              <w:rPr>
                <w:sz w:val="24"/>
              </w:rPr>
              <w:t xml:space="preserve"> choose Register service and add Restaurant and Room Service of 300 and 200 cost respectively.</w:t>
            </w:r>
          </w:p>
        </w:tc>
        <w:tc>
          <w:tcPr>
            <w:tcW w:w="3969" w:type="dxa"/>
          </w:tcPr>
          <w:p w14:paraId="05477BA4" w14:textId="172FF674" w:rsidR="00DF1585" w:rsidRPr="005F1A08" w:rsidRDefault="00AC19A3" w:rsidP="0093488F">
            <w:pPr>
              <w:pStyle w:val="bp"/>
              <w:rPr>
                <w:sz w:val="24"/>
              </w:rPr>
            </w:pPr>
            <w:r w:rsidRPr="005F1A08">
              <w:rPr>
                <w:sz w:val="24"/>
              </w:rPr>
              <w:t>Charges were shown to be added with visual text.</w:t>
            </w:r>
          </w:p>
        </w:tc>
        <w:tc>
          <w:tcPr>
            <w:tcW w:w="567" w:type="dxa"/>
          </w:tcPr>
          <w:p w14:paraId="225EFBAD" w14:textId="260E87B3" w:rsidR="00DF1585" w:rsidRPr="005F1A08" w:rsidRDefault="00AC19A3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  <w:r w:rsidRPr="005F1A08">
              <w:rPr>
                <w:rFonts w:ascii="Times New Roman" w:hAnsi="Times New Roman"/>
              </w:rPr>
              <w:t>P</w:t>
            </w:r>
          </w:p>
        </w:tc>
        <w:tc>
          <w:tcPr>
            <w:tcW w:w="567" w:type="dxa"/>
          </w:tcPr>
          <w:p w14:paraId="30E9DF0F" w14:textId="77777777" w:rsidR="00DF1585" w:rsidRPr="005F1A08" w:rsidRDefault="00DF1585" w:rsidP="00E965BA">
            <w:pPr>
              <w:pStyle w:val="RowHeadings"/>
              <w:spacing w:before="80" w:after="80"/>
              <w:rPr>
                <w:rFonts w:ascii="Times New Roman" w:hAnsi="Times New Roman"/>
              </w:rPr>
            </w:pPr>
          </w:p>
        </w:tc>
      </w:tr>
      <w:tr w:rsidR="003D0033" w:rsidRPr="005F1A08" w14:paraId="7FFF1F3B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8AE71D3" w14:textId="77777777" w:rsidR="003D0033" w:rsidRPr="005F1A08" w:rsidRDefault="003D0033" w:rsidP="00B71A35">
            <w:pPr>
              <w:pStyle w:val="proc"/>
              <w:rPr>
                <w:sz w:val="24"/>
              </w:rPr>
            </w:pP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77516113" w14:textId="5DBC2CEA" w:rsidR="003D0033" w:rsidRPr="005F1A08" w:rsidRDefault="00AC19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F1A08">
              <w:rPr>
                <w:sz w:val="24"/>
              </w:rPr>
              <w:t xml:space="preserve">User choose Check out </w:t>
            </w:r>
            <w:r w:rsidR="004E1959" w:rsidRPr="005F1A08">
              <w:rPr>
                <w:sz w:val="24"/>
              </w:rPr>
              <w:t>and continue to pay service charge and check out.</w:t>
            </w:r>
          </w:p>
        </w:tc>
        <w:tc>
          <w:tcPr>
            <w:tcW w:w="3969" w:type="dxa"/>
          </w:tcPr>
          <w:p w14:paraId="0806034D" w14:textId="7EF9A981" w:rsidR="003D0033" w:rsidRPr="005F1A08" w:rsidRDefault="004E1959" w:rsidP="0093488F">
            <w:pPr>
              <w:pStyle w:val="bp"/>
              <w:rPr>
                <w:sz w:val="24"/>
              </w:rPr>
            </w:pPr>
            <w:r w:rsidRPr="005F1A08">
              <w:rPr>
                <w:sz w:val="24"/>
              </w:rPr>
              <w:t>All the cost incur during the stay was presented and user was able to check out successfully.</w:t>
            </w:r>
          </w:p>
        </w:tc>
        <w:tc>
          <w:tcPr>
            <w:tcW w:w="567" w:type="dxa"/>
          </w:tcPr>
          <w:p w14:paraId="69B95BF0" w14:textId="63808ED8" w:rsidR="003D0033" w:rsidRPr="005F1A08" w:rsidRDefault="00AB1D5B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  <w:r w:rsidRPr="005F1A08">
              <w:rPr>
                <w:rFonts w:ascii="Times New Roman" w:hAnsi="Times New Roman"/>
              </w:rPr>
              <w:t>P</w:t>
            </w:r>
          </w:p>
        </w:tc>
        <w:tc>
          <w:tcPr>
            <w:tcW w:w="567" w:type="dxa"/>
          </w:tcPr>
          <w:p w14:paraId="07090485" w14:textId="3D4DD6B4" w:rsidR="003D0033" w:rsidRPr="005F1A08" w:rsidRDefault="003D0033" w:rsidP="00E965BA">
            <w:pPr>
              <w:pStyle w:val="RowHeadings"/>
              <w:spacing w:before="80" w:after="80"/>
              <w:rPr>
                <w:rFonts w:ascii="Times New Roman" w:hAnsi="Times New Roman"/>
                <w:color w:val="FF0000"/>
              </w:rPr>
            </w:pPr>
          </w:p>
        </w:tc>
      </w:tr>
      <w:tr w:rsidR="00F56D46" w:rsidRPr="005F1A08" w14:paraId="22B2717B" w14:textId="77777777" w:rsidTr="00D351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4"/>
        </w:trPr>
        <w:tc>
          <w:tcPr>
            <w:tcW w:w="558" w:type="dxa"/>
            <w:tcBorders>
              <w:right w:val="single" w:sz="4" w:space="0" w:color="auto"/>
            </w:tcBorders>
          </w:tcPr>
          <w:p w14:paraId="274921A4" w14:textId="1C91DA77" w:rsidR="00F56D46" w:rsidRPr="005F1A08" w:rsidRDefault="00F56D46" w:rsidP="00F56D46">
            <w:pPr>
              <w:pStyle w:val="proc"/>
              <w:numPr>
                <w:ilvl w:val="0"/>
                <w:numId w:val="0"/>
              </w:numPr>
            </w:pPr>
            <w:r w:rsidRPr="005F1A08">
              <w:t>4.1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3B9C615A" w14:textId="0CE6F580" w:rsidR="00F56D46" w:rsidRPr="005F1A08" w:rsidRDefault="00F56D46" w:rsidP="00F56D46">
            <w:pPr>
              <w:pStyle w:val="proc"/>
              <w:numPr>
                <w:ilvl w:val="0"/>
                <w:numId w:val="0"/>
              </w:numPr>
            </w:pPr>
            <w:r w:rsidRPr="005F1A08">
              <w:t xml:space="preserve">User choose Check out from menu </w:t>
            </w:r>
          </w:p>
        </w:tc>
        <w:tc>
          <w:tcPr>
            <w:tcW w:w="3969" w:type="dxa"/>
          </w:tcPr>
          <w:p w14:paraId="794F8C30" w14:textId="1364F93C" w:rsidR="00F56D46" w:rsidRPr="005F1A08" w:rsidRDefault="00F56D46" w:rsidP="00F56D46">
            <w:pPr>
              <w:pStyle w:val="bp"/>
            </w:pPr>
            <w:r w:rsidRPr="005F1A08">
              <w:t>Prompt to enter room number.</w:t>
            </w:r>
          </w:p>
        </w:tc>
        <w:tc>
          <w:tcPr>
            <w:tcW w:w="567" w:type="dxa"/>
          </w:tcPr>
          <w:p w14:paraId="7BC20D1D" w14:textId="23BA1C16" w:rsidR="00F56D46" w:rsidRPr="005F1A08" w:rsidRDefault="00F56D46" w:rsidP="00F56D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5F1A08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67" w:type="dxa"/>
          </w:tcPr>
          <w:p w14:paraId="5E7DFF27" w14:textId="77777777" w:rsidR="00F56D46" w:rsidRPr="005F1A08" w:rsidRDefault="00F56D46" w:rsidP="00F56D46">
            <w:pPr>
              <w:pStyle w:val="RowHeadings"/>
              <w:spacing w:before="80" w:after="80"/>
              <w:rPr>
                <w:rFonts w:ascii="Times New Roman" w:hAnsi="Times New Roman"/>
                <w:color w:val="FF0000"/>
                <w:sz w:val="22"/>
              </w:rPr>
            </w:pPr>
          </w:p>
        </w:tc>
      </w:tr>
      <w:tr w:rsidR="00F56D46" w:rsidRPr="005F1A08" w14:paraId="096CD1D8" w14:textId="77777777" w:rsidTr="00D351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04"/>
        </w:trPr>
        <w:tc>
          <w:tcPr>
            <w:tcW w:w="558" w:type="dxa"/>
            <w:tcBorders>
              <w:right w:val="single" w:sz="4" w:space="0" w:color="auto"/>
            </w:tcBorders>
          </w:tcPr>
          <w:p w14:paraId="2F719014" w14:textId="36E820A9" w:rsidR="00F56D46" w:rsidRPr="005F1A08" w:rsidRDefault="00F56D46" w:rsidP="00F56D46">
            <w:pPr>
              <w:pStyle w:val="proc"/>
              <w:numPr>
                <w:ilvl w:val="0"/>
                <w:numId w:val="0"/>
              </w:numPr>
              <w:ind w:left="360" w:hanging="360"/>
            </w:pPr>
            <w:r w:rsidRPr="005F1A08">
              <w:t>4.2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32B10DAF" w14:textId="2EBAEEFC" w:rsidR="00F56D46" w:rsidRPr="005F1A08" w:rsidRDefault="00F56D46" w:rsidP="00F56D46">
            <w:pPr>
              <w:pStyle w:val="proc"/>
              <w:numPr>
                <w:ilvl w:val="0"/>
                <w:numId w:val="0"/>
              </w:numPr>
            </w:pPr>
            <w:r w:rsidRPr="005F1A08">
              <w:t>Enter room number</w:t>
            </w:r>
          </w:p>
        </w:tc>
        <w:tc>
          <w:tcPr>
            <w:tcW w:w="3969" w:type="dxa"/>
          </w:tcPr>
          <w:p w14:paraId="4D66B1D0" w14:textId="546F1722" w:rsidR="00F56D46" w:rsidRPr="005F1A08" w:rsidRDefault="00F56D46" w:rsidP="00F56D46">
            <w:pPr>
              <w:pStyle w:val="bp"/>
            </w:pPr>
            <w:r w:rsidRPr="005F1A08">
              <w:t>Display final invoice and prompt to accept the charges</w:t>
            </w:r>
          </w:p>
        </w:tc>
        <w:tc>
          <w:tcPr>
            <w:tcW w:w="567" w:type="dxa"/>
          </w:tcPr>
          <w:p w14:paraId="77C05E16" w14:textId="37D78E72" w:rsidR="00F56D46" w:rsidRPr="005F1A08" w:rsidRDefault="00AB1D5B" w:rsidP="00F56D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5F1A08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67" w:type="dxa"/>
          </w:tcPr>
          <w:p w14:paraId="29E676EB" w14:textId="73CDC3A5" w:rsidR="00F56D46" w:rsidRPr="005F1A08" w:rsidRDefault="00F56D46" w:rsidP="00F56D46">
            <w:pPr>
              <w:pStyle w:val="RowHeadings"/>
              <w:spacing w:before="80" w:after="80"/>
              <w:rPr>
                <w:rFonts w:ascii="Times New Roman" w:hAnsi="Times New Roman"/>
                <w:color w:val="FF0000"/>
                <w:sz w:val="22"/>
              </w:rPr>
            </w:pPr>
          </w:p>
        </w:tc>
      </w:tr>
      <w:tr w:rsidR="00F56D46" w:rsidRPr="005F1A08" w14:paraId="5C95862D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39817AF" w14:textId="39688535" w:rsidR="00F56D46" w:rsidRPr="005F1A08" w:rsidRDefault="00F56D46" w:rsidP="00F56D46">
            <w:pPr>
              <w:pStyle w:val="proc"/>
              <w:numPr>
                <w:ilvl w:val="0"/>
                <w:numId w:val="0"/>
              </w:numPr>
              <w:ind w:left="360" w:hanging="360"/>
            </w:pPr>
            <w:r w:rsidRPr="005F1A08">
              <w:t>4.3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3CD15F94" w14:textId="6F4945A9" w:rsidR="00F56D46" w:rsidRPr="005F1A08" w:rsidRDefault="00F56D46" w:rsidP="00F56D46">
            <w:pPr>
              <w:pStyle w:val="proc"/>
              <w:numPr>
                <w:ilvl w:val="0"/>
                <w:numId w:val="0"/>
              </w:numPr>
            </w:pPr>
            <w:r w:rsidRPr="005F1A08">
              <w:t>Accept charges</w:t>
            </w:r>
          </w:p>
        </w:tc>
        <w:tc>
          <w:tcPr>
            <w:tcW w:w="3969" w:type="dxa"/>
          </w:tcPr>
          <w:p w14:paraId="474C83C9" w14:textId="69025203" w:rsidR="00F56D46" w:rsidRPr="005F1A08" w:rsidRDefault="00F56D46" w:rsidP="00F56D46">
            <w:pPr>
              <w:pStyle w:val="bp"/>
            </w:pPr>
            <w:r w:rsidRPr="005F1A08">
              <w:t>Prompt to enter credit card type</w:t>
            </w:r>
          </w:p>
        </w:tc>
        <w:tc>
          <w:tcPr>
            <w:tcW w:w="567" w:type="dxa"/>
          </w:tcPr>
          <w:p w14:paraId="5D6899BF" w14:textId="19113368" w:rsidR="00F56D46" w:rsidRPr="005F1A08" w:rsidRDefault="00F56D46" w:rsidP="00F56D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5F1A08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67" w:type="dxa"/>
          </w:tcPr>
          <w:p w14:paraId="10DF2B87" w14:textId="77777777" w:rsidR="00F56D46" w:rsidRPr="005F1A08" w:rsidRDefault="00F56D46" w:rsidP="00F56D46">
            <w:pPr>
              <w:pStyle w:val="RowHeadings"/>
              <w:spacing w:before="80" w:after="80"/>
              <w:rPr>
                <w:rFonts w:ascii="Times New Roman" w:hAnsi="Times New Roman"/>
                <w:color w:val="FF0000"/>
                <w:sz w:val="22"/>
              </w:rPr>
            </w:pPr>
          </w:p>
        </w:tc>
      </w:tr>
      <w:tr w:rsidR="00DF3C8F" w:rsidRPr="005F1A08" w14:paraId="4DFACA87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F69E140" w14:textId="2B531F98" w:rsidR="00DF3C8F" w:rsidRPr="005F1A08" w:rsidRDefault="006F4B3B" w:rsidP="00F56D46">
            <w:pPr>
              <w:pStyle w:val="proc"/>
              <w:numPr>
                <w:ilvl w:val="0"/>
                <w:numId w:val="0"/>
              </w:numPr>
              <w:ind w:left="360" w:hanging="360"/>
            </w:pPr>
            <w:r w:rsidRPr="005F1A08">
              <w:t>4.4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0BF32733" w14:textId="0011DF2C" w:rsidR="00DF3C8F" w:rsidRPr="005F1A08" w:rsidRDefault="00875CDF" w:rsidP="00F56D46">
            <w:pPr>
              <w:pStyle w:val="proc"/>
              <w:numPr>
                <w:ilvl w:val="0"/>
                <w:numId w:val="0"/>
              </w:numPr>
            </w:pPr>
            <w:r w:rsidRPr="005F1A08">
              <w:t>User enter credit card type</w:t>
            </w:r>
          </w:p>
        </w:tc>
        <w:tc>
          <w:tcPr>
            <w:tcW w:w="3969" w:type="dxa"/>
          </w:tcPr>
          <w:p w14:paraId="0A3385EE" w14:textId="0674A51F" w:rsidR="00DF3C8F" w:rsidRPr="005F1A08" w:rsidRDefault="00875CDF" w:rsidP="00F56D46">
            <w:pPr>
              <w:pStyle w:val="bp"/>
            </w:pPr>
            <w:r w:rsidRPr="005F1A08">
              <w:t xml:space="preserve">Prompt to enter </w:t>
            </w:r>
            <w:r w:rsidR="003D60C6" w:rsidRPr="005F1A08">
              <w:t>Credit card number</w:t>
            </w:r>
          </w:p>
        </w:tc>
        <w:tc>
          <w:tcPr>
            <w:tcW w:w="567" w:type="dxa"/>
          </w:tcPr>
          <w:p w14:paraId="75A5A9FD" w14:textId="699E48F5" w:rsidR="00DF3C8F" w:rsidRPr="005F1A08" w:rsidRDefault="00AE017A" w:rsidP="00F56D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5F1A08">
              <w:rPr>
                <w:rFonts w:ascii="Times New Roman" w:hAnsi="Times New Roman"/>
              </w:rPr>
              <w:t>P</w:t>
            </w:r>
          </w:p>
        </w:tc>
        <w:tc>
          <w:tcPr>
            <w:tcW w:w="567" w:type="dxa"/>
          </w:tcPr>
          <w:p w14:paraId="6F774764" w14:textId="77777777" w:rsidR="00DF3C8F" w:rsidRPr="005F1A08" w:rsidRDefault="00DF3C8F" w:rsidP="00F56D46">
            <w:pPr>
              <w:pStyle w:val="RowHeadings"/>
              <w:spacing w:before="80" w:after="80"/>
              <w:rPr>
                <w:rFonts w:ascii="Times New Roman" w:hAnsi="Times New Roman"/>
                <w:color w:val="FF0000"/>
                <w:sz w:val="22"/>
              </w:rPr>
            </w:pPr>
          </w:p>
        </w:tc>
      </w:tr>
      <w:tr w:rsidR="00DF3C8F" w:rsidRPr="005F1A08" w14:paraId="1681FCA1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701B782" w14:textId="130D4A80" w:rsidR="00DF3C8F" w:rsidRPr="005F1A08" w:rsidRDefault="006F4B3B" w:rsidP="00F56D46">
            <w:pPr>
              <w:pStyle w:val="proc"/>
              <w:numPr>
                <w:ilvl w:val="0"/>
                <w:numId w:val="0"/>
              </w:numPr>
              <w:ind w:left="360" w:hanging="360"/>
            </w:pPr>
            <w:r w:rsidRPr="005F1A08">
              <w:t>4.5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67E998D7" w14:textId="30408CB9" w:rsidR="00DF3C8F" w:rsidRPr="005F1A08" w:rsidRDefault="003D60C6" w:rsidP="00F56D46">
            <w:pPr>
              <w:pStyle w:val="proc"/>
              <w:numPr>
                <w:ilvl w:val="0"/>
                <w:numId w:val="0"/>
              </w:numPr>
            </w:pPr>
            <w:r w:rsidRPr="005F1A08">
              <w:t>User enter credit card number</w:t>
            </w:r>
          </w:p>
        </w:tc>
        <w:tc>
          <w:tcPr>
            <w:tcW w:w="3969" w:type="dxa"/>
          </w:tcPr>
          <w:p w14:paraId="07996D2A" w14:textId="2B6DC14B" w:rsidR="00DF3C8F" w:rsidRPr="005F1A08" w:rsidRDefault="003D60C6" w:rsidP="00F56D46">
            <w:pPr>
              <w:pStyle w:val="bp"/>
            </w:pPr>
            <w:r w:rsidRPr="005F1A08">
              <w:t>Prompt to enter CCV</w:t>
            </w:r>
          </w:p>
        </w:tc>
        <w:tc>
          <w:tcPr>
            <w:tcW w:w="567" w:type="dxa"/>
          </w:tcPr>
          <w:p w14:paraId="23FD9DCE" w14:textId="5878B995" w:rsidR="00DF3C8F" w:rsidRPr="005F1A08" w:rsidRDefault="00AE017A" w:rsidP="00F56D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5F1A08">
              <w:rPr>
                <w:rFonts w:ascii="Times New Roman" w:hAnsi="Times New Roman"/>
              </w:rPr>
              <w:t>P</w:t>
            </w:r>
          </w:p>
        </w:tc>
        <w:tc>
          <w:tcPr>
            <w:tcW w:w="567" w:type="dxa"/>
          </w:tcPr>
          <w:p w14:paraId="539BAE7E" w14:textId="77777777" w:rsidR="00DF3C8F" w:rsidRPr="005F1A08" w:rsidRDefault="00DF3C8F" w:rsidP="00F56D46">
            <w:pPr>
              <w:pStyle w:val="RowHeadings"/>
              <w:spacing w:before="80" w:after="80"/>
              <w:rPr>
                <w:rFonts w:ascii="Times New Roman" w:hAnsi="Times New Roman"/>
                <w:color w:val="FF0000"/>
                <w:sz w:val="22"/>
              </w:rPr>
            </w:pPr>
          </w:p>
        </w:tc>
      </w:tr>
      <w:tr w:rsidR="00DF3C8F" w:rsidRPr="005F1A08" w14:paraId="267C07AF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24E8748" w14:textId="7F810791" w:rsidR="00DF3C8F" w:rsidRPr="005F1A08" w:rsidRDefault="006F4B3B" w:rsidP="00F56D46">
            <w:pPr>
              <w:pStyle w:val="proc"/>
              <w:numPr>
                <w:ilvl w:val="0"/>
                <w:numId w:val="0"/>
              </w:numPr>
              <w:ind w:left="360" w:hanging="360"/>
            </w:pPr>
            <w:r w:rsidRPr="005F1A08">
              <w:t>4.6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59A8BDFB" w14:textId="2B6F5192" w:rsidR="00DF3C8F" w:rsidRPr="005F1A08" w:rsidRDefault="003D60C6" w:rsidP="00F56D46">
            <w:pPr>
              <w:pStyle w:val="proc"/>
              <w:numPr>
                <w:ilvl w:val="0"/>
                <w:numId w:val="0"/>
              </w:numPr>
            </w:pPr>
            <w:r w:rsidRPr="005F1A08">
              <w:t>User enter CCV</w:t>
            </w:r>
          </w:p>
        </w:tc>
        <w:tc>
          <w:tcPr>
            <w:tcW w:w="3969" w:type="dxa"/>
          </w:tcPr>
          <w:p w14:paraId="1D988C60" w14:textId="77777777" w:rsidR="00DF3C8F" w:rsidRPr="005F1A08" w:rsidRDefault="00AE017A" w:rsidP="00F56D46">
            <w:pPr>
              <w:pStyle w:val="bp"/>
            </w:pPr>
            <w:r w:rsidRPr="005F1A08">
              <w:t>Display the card was debited with charge</w:t>
            </w:r>
          </w:p>
          <w:p w14:paraId="398D2472" w14:textId="60EFCA50" w:rsidR="00AE017A" w:rsidRPr="005F1A08" w:rsidRDefault="00AE017A" w:rsidP="00F56D46">
            <w:pPr>
              <w:pStyle w:val="bp"/>
            </w:pPr>
            <w:r w:rsidRPr="005F1A08">
              <w:t>And prompt user to press enter.</w:t>
            </w:r>
          </w:p>
        </w:tc>
        <w:tc>
          <w:tcPr>
            <w:tcW w:w="567" w:type="dxa"/>
          </w:tcPr>
          <w:p w14:paraId="76BBF038" w14:textId="7861BC10" w:rsidR="00DF3C8F" w:rsidRPr="005F1A08" w:rsidRDefault="00AE017A" w:rsidP="00F56D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5F1A08">
              <w:rPr>
                <w:rFonts w:ascii="Times New Roman" w:hAnsi="Times New Roman"/>
              </w:rPr>
              <w:t>P</w:t>
            </w:r>
          </w:p>
        </w:tc>
        <w:tc>
          <w:tcPr>
            <w:tcW w:w="567" w:type="dxa"/>
          </w:tcPr>
          <w:p w14:paraId="22FB8723" w14:textId="77777777" w:rsidR="00DF3C8F" w:rsidRPr="005F1A08" w:rsidRDefault="00DF3C8F" w:rsidP="00F56D46">
            <w:pPr>
              <w:pStyle w:val="RowHeadings"/>
              <w:spacing w:before="80" w:after="80"/>
              <w:rPr>
                <w:rFonts w:ascii="Times New Roman" w:hAnsi="Times New Roman"/>
                <w:color w:val="FF0000"/>
                <w:sz w:val="22"/>
              </w:rPr>
            </w:pPr>
          </w:p>
        </w:tc>
      </w:tr>
      <w:tr w:rsidR="006F4B3B" w:rsidRPr="005F1A08" w14:paraId="548B31AA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7E8E34A" w14:textId="69E0B822" w:rsidR="006F4B3B" w:rsidRPr="005F1A08" w:rsidRDefault="006F4B3B" w:rsidP="00F56D46">
            <w:pPr>
              <w:pStyle w:val="proc"/>
              <w:numPr>
                <w:ilvl w:val="0"/>
                <w:numId w:val="0"/>
              </w:numPr>
              <w:ind w:left="360" w:hanging="360"/>
            </w:pPr>
            <w:r w:rsidRPr="005F1A08">
              <w:t>4.7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5C64512B" w14:textId="5AB6FB37" w:rsidR="006F4B3B" w:rsidRPr="005F1A08" w:rsidRDefault="00AE017A" w:rsidP="00F56D46">
            <w:pPr>
              <w:pStyle w:val="proc"/>
              <w:numPr>
                <w:ilvl w:val="0"/>
                <w:numId w:val="0"/>
              </w:numPr>
            </w:pPr>
            <w:r w:rsidRPr="005F1A08">
              <w:t xml:space="preserve">User press enter </w:t>
            </w:r>
          </w:p>
        </w:tc>
        <w:tc>
          <w:tcPr>
            <w:tcW w:w="3969" w:type="dxa"/>
          </w:tcPr>
          <w:p w14:paraId="0F8ABCCF" w14:textId="784BED50" w:rsidR="006F4B3B" w:rsidRPr="005F1A08" w:rsidRDefault="00AE017A" w:rsidP="00F56D46">
            <w:pPr>
              <w:pStyle w:val="bp"/>
            </w:pPr>
            <w:r w:rsidRPr="005F1A08">
              <w:t>Display Checking out Complete</w:t>
            </w:r>
          </w:p>
        </w:tc>
        <w:tc>
          <w:tcPr>
            <w:tcW w:w="567" w:type="dxa"/>
          </w:tcPr>
          <w:p w14:paraId="587A1109" w14:textId="2A746811" w:rsidR="006F4B3B" w:rsidRPr="005F1A08" w:rsidRDefault="00AE017A" w:rsidP="00F56D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5F1A08">
              <w:rPr>
                <w:rFonts w:ascii="Times New Roman" w:hAnsi="Times New Roman"/>
              </w:rPr>
              <w:t>P</w:t>
            </w:r>
          </w:p>
        </w:tc>
        <w:tc>
          <w:tcPr>
            <w:tcW w:w="567" w:type="dxa"/>
          </w:tcPr>
          <w:p w14:paraId="5DEC7D2E" w14:textId="77777777" w:rsidR="006F4B3B" w:rsidRPr="005F1A08" w:rsidRDefault="006F4B3B" w:rsidP="00F56D46">
            <w:pPr>
              <w:pStyle w:val="RowHeadings"/>
              <w:spacing w:before="80" w:after="80"/>
              <w:rPr>
                <w:rFonts w:ascii="Times New Roman" w:hAnsi="Times New Roman"/>
                <w:color w:val="FF0000"/>
                <w:sz w:val="22"/>
              </w:rPr>
            </w:pPr>
          </w:p>
        </w:tc>
      </w:tr>
    </w:tbl>
    <w:p w14:paraId="6D71A1F2" w14:textId="786DA194" w:rsidR="00A37650" w:rsidRDefault="00A37650" w:rsidP="00780A9A">
      <w:pPr>
        <w:pStyle w:val="bp"/>
        <w:spacing w:before="0" w:after="0"/>
        <w:sectPr w:rsidR="00A37650" w:rsidSect="00E44342">
          <w:headerReference w:type="default" r:id="rId7"/>
          <w:footerReference w:type="even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formProt w:val="0"/>
          <w:docGrid w:linePitch="299"/>
        </w:sectPr>
      </w:pPr>
    </w:p>
    <w:p w14:paraId="3B5EBB46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12"/>
        <w:gridCol w:w="3317"/>
        <w:gridCol w:w="1341"/>
        <w:gridCol w:w="1740"/>
        <w:gridCol w:w="1740"/>
      </w:tblGrid>
      <w:tr w:rsidR="00E44342" w:rsidRPr="003F7E88" w14:paraId="79BDEFD3" w14:textId="77777777" w:rsidTr="00831238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F8FB87" w14:textId="77777777" w:rsidR="00E44342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4337BC" w14:textId="4310A0E3" w:rsidR="00E44342" w:rsidRPr="003F7E88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E44342" w:rsidRPr="003F7E88" w14:paraId="32A14C06" w14:textId="77777777" w:rsidTr="00831238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B4979D" w14:textId="6E43660F" w:rsidR="00E44342" w:rsidRPr="00BA15AA" w:rsidRDefault="00BA15AA" w:rsidP="004E4EED">
            <w:pPr>
              <w:pStyle w:val="bp"/>
              <w:spacing w:before="0" w:after="0"/>
              <w:rPr>
                <w:b/>
              </w:rPr>
            </w:pPr>
            <w:r w:rsidRPr="00BA15AA">
              <w:rPr>
                <w:b/>
              </w:rPr>
              <w:t>Use case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A66B44" w14:textId="54FC6B7E" w:rsidR="00E44342" w:rsidRPr="004E420D" w:rsidRDefault="00E44342" w:rsidP="004E4EED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6DBBB0" w14:textId="77777777" w:rsidR="00E44342" w:rsidRPr="003F7E88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C61A51" w14:textId="77777777" w:rsidR="00E44342" w:rsidRPr="003F7E88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64EC" w14:textId="77777777" w:rsidR="00E44342" w:rsidRPr="003F7E88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</w:tr>
      <w:tr w:rsidR="00E44342" w:rsidRPr="001B5F76" w14:paraId="5FDB8BAC" w14:textId="77777777" w:rsidTr="00831238">
        <w:trPr>
          <w:jc w:val="center"/>
        </w:trPr>
        <w:tc>
          <w:tcPr>
            <w:tcW w:w="1212" w:type="dxa"/>
            <w:vMerge w:val="restart"/>
            <w:tcBorders>
              <w:top w:val="single" w:sz="4" w:space="0" w:color="auto"/>
            </w:tcBorders>
            <w:shd w:val="clear" w:color="auto" w:fill="E0E0E0"/>
          </w:tcPr>
          <w:p w14:paraId="1D86E10C" w14:textId="504424EB" w:rsidR="00E44342" w:rsidRPr="001B5F76" w:rsidRDefault="007D64A6" w:rsidP="004F5A3E">
            <w:pPr>
              <w:pStyle w:val="bp"/>
              <w:numPr>
                <w:ilvl w:val="0"/>
                <w:numId w:val="31"/>
              </w:numPr>
              <w:spacing w:before="0" w:after="0"/>
            </w:pPr>
            <w:r>
              <w:t>Book room</w:t>
            </w:r>
          </w:p>
        </w:tc>
        <w:tc>
          <w:tcPr>
            <w:tcW w:w="3317" w:type="dxa"/>
            <w:tcBorders>
              <w:top w:val="single" w:sz="4" w:space="0" w:color="auto"/>
            </w:tcBorders>
            <w:shd w:val="clear" w:color="auto" w:fill="E0E0E0"/>
          </w:tcPr>
          <w:p w14:paraId="70EE4829" w14:textId="73FF204B" w:rsidR="00E44342" w:rsidRPr="001B5F76" w:rsidRDefault="00E44342" w:rsidP="004E4EED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1" w:type="dxa"/>
            <w:tcBorders>
              <w:top w:val="single" w:sz="4" w:space="0" w:color="auto"/>
            </w:tcBorders>
          </w:tcPr>
          <w:p w14:paraId="00533FC4" w14:textId="476A167E" w:rsidR="00E44342" w:rsidRPr="001B5F76" w:rsidRDefault="00E44342" w:rsidP="004F4FB4">
            <w:pPr>
              <w:pStyle w:val="bp"/>
              <w:spacing w:before="0" w:after="0"/>
            </w:pPr>
            <w:r w:rsidRPr="001B5F76">
              <w:t>B</w:t>
            </w: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14C1E0DA" w14:textId="250E4A5D" w:rsidR="00E44342" w:rsidRPr="001B5F76" w:rsidRDefault="00E44342" w:rsidP="004F4FB4">
            <w:pPr>
              <w:pStyle w:val="bp"/>
              <w:spacing w:before="0" w:after="0"/>
            </w:pPr>
            <w:r w:rsidRPr="001B5F76">
              <w:t>B</w:t>
            </w: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6CDBC9D6" w14:textId="3047A2DC" w:rsidR="00E44342" w:rsidRPr="001B5F76" w:rsidRDefault="00E44342" w:rsidP="004F4FB4">
            <w:pPr>
              <w:pStyle w:val="bp"/>
              <w:spacing w:before="0" w:after="0"/>
            </w:pPr>
            <w:r w:rsidRPr="001B5F76">
              <w:t>B</w:t>
            </w:r>
          </w:p>
        </w:tc>
      </w:tr>
      <w:tr w:rsidR="00E44342" w:rsidRPr="001B5F76" w14:paraId="55BE32E8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6FDD107F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048A3475" w14:textId="3D2FDA78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phone number</w:t>
            </w:r>
          </w:p>
        </w:tc>
        <w:tc>
          <w:tcPr>
            <w:tcW w:w="1341" w:type="dxa"/>
          </w:tcPr>
          <w:p w14:paraId="450B205B" w14:textId="6A80C1CC" w:rsidR="00E44342" w:rsidRPr="001B5F76" w:rsidRDefault="00E44342" w:rsidP="004F4FB4">
            <w:pPr>
              <w:pStyle w:val="bp"/>
              <w:spacing w:before="0" w:after="0"/>
            </w:pPr>
            <w:r w:rsidRPr="001B5F76">
              <w:t>123</w:t>
            </w:r>
          </w:p>
        </w:tc>
        <w:tc>
          <w:tcPr>
            <w:tcW w:w="1740" w:type="dxa"/>
          </w:tcPr>
          <w:p w14:paraId="56E51135" w14:textId="38A7EE01" w:rsidR="00E44342" w:rsidRPr="001B5F76" w:rsidRDefault="00E44342" w:rsidP="004F4FB4">
            <w:pPr>
              <w:pStyle w:val="bp"/>
              <w:spacing w:before="0" w:after="0"/>
            </w:pPr>
            <w:r w:rsidRPr="001B5F76">
              <w:t>321</w:t>
            </w:r>
          </w:p>
        </w:tc>
        <w:tc>
          <w:tcPr>
            <w:tcW w:w="1740" w:type="dxa"/>
          </w:tcPr>
          <w:p w14:paraId="2CD20967" w14:textId="762F62B0" w:rsidR="00E44342" w:rsidRPr="001B5F76" w:rsidRDefault="00E44342" w:rsidP="004F4FB4">
            <w:pPr>
              <w:pStyle w:val="bp"/>
              <w:spacing w:before="0" w:after="0"/>
            </w:pPr>
            <w:r w:rsidRPr="001B5F76">
              <w:t>111</w:t>
            </w:r>
          </w:p>
        </w:tc>
      </w:tr>
      <w:tr w:rsidR="00E44342" w:rsidRPr="001B5F76" w14:paraId="6979DC56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7F713EDB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7CB3D887" w14:textId="16DEE12D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guest name</w:t>
            </w:r>
          </w:p>
        </w:tc>
        <w:tc>
          <w:tcPr>
            <w:tcW w:w="1341" w:type="dxa"/>
          </w:tcPr>
          <w:p w14:paraId="1A86A29D" w14:textId="74568303" w:rsidR="00E44342" w:rsidRPr="001B5F76" w:rsidRDefault="00E44342" w:rsidP="00C074E2">
            <w:pPr>
              <w:pStyle w:val="bp"/>
              <w:spacing w:before="0" w:after="0"/>
            </w:pPr>
            <w:r w:rsidRPr="001B5F76">
              <w:t>Bikram</w:t>
            </w:r>
          </w:p>
        </w:tc>
        <w:tc>
          <w:tcPr>
            <w:tcW w:w="1740" w:type="dxa"/>
          </w:tcPr>
          <w:p w14:paraId="3A192658" w14:textId="6DDEFB9D" w:rsidR="00E44342" w:rsidRPr="001B5F76" w:rsidRDefault="00E44342" w:rsidP="00C074E2">
            <w:pPr>
              <w:pStyle w:val="bp"/>
              <w:spacing w:before="0" w:after="0"/>
            </w:pPr>
            <w:r w:rsidRPr="001B5F76">
              <w:t>Romeo</w:t>
            </w:r>
          </w:p>
        </w:tc>
        <w:tc>
          <w:tcPr>
            <w:tcW w:w="1740" w:type="dxa"/>
          </w:tcPr>
          <w:p w14:paraId="71E0D87B" w14:textId="521F8912" w:rsidR="00E44342" w:rsidRPr="001B5F76" w:rsidRDefault="00E44342" w:rsidP="004F4FB4">
            <w:pPr>
              <w:pStyle w:val="bp"/>
              <w:spacing w:before="0" w:after="0"/>
            </w:pPr>
            <w:r w:rsidRPr="001B5F76">
              <w:t>Chitra</w:t>
            </w:r>
          </w:p>
        </w:tc>
      </w:tr>
      <w:tr w:rsidR="00E44342" w:rsidRPr="001B5F76" w14:paraId="06673E9A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4BE676ED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1B8FAE0F" w14:textId="7DAC091C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guest address</w:t>
            </w:r>
          </w:p>
        </w:tc>
        <w:tc>
          <w:tcPr>
            <w:tcW w:w="1341" w:type="dxa"/>
          </w:tcPr>
          <w:p w14:paraId="72153450" w14:textId="6E214C8A" w:rsidR="00E44342" w:rsidRPr="001B5F76" w:rsidRDefault="00E44342" w:rsidP="00C074E2">
            <w:pPr>
              <w:pStyle w:val="bp"/>
              <w:spacing w:before="0" w:after="0"/>
            </w:pPr>
            <w:r w:rsidRPr="001B5F76">
              <w:t>12 Home</w:t>
            </w:r>
          </w:p>
        </w:tc>
        <w:tc>
          <w:tcPr>
            <w:tcW w:w="1740" w:type="dxa"/>
          </w:tcPr>
          <w:p w14:paraId="3284CA1D" w14:textId="486DF65B" w:rsidR="00E44342" w:rsidRPr="001B5F76" w:rsidRDefault="00E44342" w:rsidP="00C074E2">
            <w:pPr>
              <w:pStyle w:val="bp"/>
              <w:spacing w:before="0" w:after="0"/>
            </w:pPr>
            <w:r w:rsidRPr="001B5F76">
              <w:t>12 Hotel</w:t>
            </w:r>
          </w:p>
        </w:tc>
        <w:tc>
          <w:tcPr>
            <w:tcW w:w="1740" w:type="dxa"/>
          </w:tcPr>
          <w:p w14:paraId="2B4A877D" w14:textId="22FB2457" w:rsidR="00E44342" w:rsidRPr="001B5F76" w:rsidRDefault="00E44342" w:rsidP="004F4FB4">
            <w:pPr>
              <w:pStyle w:val="bp"/>
              <w:spacing w:before="0" w:after="0"/>
            </w:pPr>
            <w:r w:rsidRPr="001B5F76">
              <w:t>21 Home</w:t>
            </w:r>
          </w:p>
        </w:tc>
      </w:tr>
      <w:tr w:rsidR="00E44342" w:rsidRPr="001B5F76" w14:paraId="69D4FACA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490AA823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4B91794E" w14:textId="1D8D1927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room type selection</w:t>
            </w:r>
          </w:p>
        </w:tc>
        <w:tc>
          <w:tcPr>
            <w:tcW w:w="1341" w:type="dxa"/>
          </w:tcPr>
          <w:p w14:paraId="26E78266" w14:textId="2A286D6C" w:rsidR="00E44342" w:rsidRPr="001B5F76" w:rsidRDefault="007D64A6" w:rsidP="00C074E2">
            <w:pPr>
              <w:pStyle w:val="bp"/>
              <w:spacing w:before="0" w:after="0"/>
            </w:pPr>
            <w:r>
              <w:t>D</w:t>
            </w:r>
          </w:p>
        </w:tc>
        <w:tc>
          <w:tcPr>
            <w:tcW w:w="1740" w:type="dxa"/>
          </w:tcPr>
          <w:p w14:paraId="1A824D76" w14:textId="050636CE" w:rsidR="00E44342" w:rsidRPr="001B5F76" w:rsidRDefault="007D64A6" w:rsidP="00C074E2">
            <w:pPr>
              <w:pStyle w:val="bp"/>
              <w:spacing w:before="0" w:after="0"/>
            </w:pPr>
            <w:r>
              <w:t>S</w:t>
            </w:r>
          </w:p>
        </w:tc>
        <w:tc>
          <w:tcPr>
            <w:tcW w:w="1740" w:type="dxa"/>
          </w:tcPr>
          <w:p w14:paraId="13E26982" w14:textId="411578BB" w:rsidR="00E44342" w:rsidRPr="001B5F76" w:rsidRDefault="007D64A6" w:rsidP="004F4FB4">
            <w:pPr>
              <w:pStyle w:val="bp"/>
              <w:spacing w:before="0" w:after="0"/>
            </w:pPr>
            <w:r>
              <w:t>D</w:t>
            </w:r>
          </w:p>
        </w:tc>
      </w:tr>
      <w:tr w:rsidR="00E44342" w:rsidRPr="001B5F76" w14:paraId="114F8AB4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7E97F94D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0E309620" w14:textId="7EB19B19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number of occupants</w:t>
            </w:r>
          </w:p>
        </w:tc>
        <w:tc>
          <w:tcPr>
            <w:tcW w:w="1341" w:type="dxa"/>
          </w:tcPr>
          <w:p w14:paraId="78FC11C7" w14:textId="32AD8D91" w:rsidR="00E44342" w:rsidRPr="001B5F76" w:rsidRDefault="00E44342" w:rsidP="00C074E2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40" w:type="dxa"/>
          </w:tcPr>
          <w:p w14:paraId="7942FC6C" w14:textId="78642426" w:rsidR="00E44342" w:rsidRPr="001B5F76" w:rsidRDefault="00E44342" w:rsidP="00C074E2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40" w:type="dxa"/>
          </w:tcPr>
          <w:p w14:paraId="19DAA243" w14:textId="027D0155" w:rsidR="00E44342" w:rsidRPr="001B5F76" w:rsidRDefault="00E44342" w:rsidP="004F4FB4">
            <w:pPr>
              <w:pStyle w:val="bp"/>
              <w:spacing w:before="0" w:after="0"/>
            </w:pPr>
            <w:r w:rsidRPr="001B5F76">
              <w:t>2</w:t>
            </w:r>
          </w:p>
        </w:tc>
      </w:tr>
      <w:tr w:rsidR="00E44342" w:rsidRPr="001B5F76" w14:paraId="2B96E8AF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1F7E8239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7FDDF884" w14:textId="1F4B1C04" w:rsidR="00E44342" w:rsidRPr="001B5F76" w:rsidRDefault="00E44342" w:rsidP="004E4EED">
            <w:pPr>
              <w:pStyle w:val="bp"/>
              <w:spacing w:before="0" w:after="0"/>
            </w:pPr>
            <w:r w:rsidRPr="001B5F76">
              <w:t>Arrival Day: Enter day(dd)</w:t>
            </w:r>
          </w:p>
        </w:tc>
        <w:tc>
          <w:tcPr>
            <w:tcW w:w="1341" w:type="dxa"/>
          </w:tcPr>
          <w:p w14:paraId="0193D226" w14:textId="1CF901C4" w:rsidR="00E44342" w:rsidRPr="001B5F76" w:rsidRDefault="007F26D3" w:rsidP="00C074E2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1740" w:type="dxa"/>
          </w:tcPr>
          <w:p w14:paraId="1EF1A864" w14:textId="031DC4CF" w:rsidR="00E44342" w:rsidRPr="001B5F76" w:rsidRDefault="007F26D3" w:rsidP="00C074E2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1740" w:type="dxa"/>
          </w:tcPr>
          <w:p w14:paraId="37D5BABA" w14:textId="0BD8BF71" w:rsidR="00E44342" w:rsidRPr="001B5F76" w:rsidRDefault="007F26D3" w:rsidP="004F4FB4">
            <w:pPr>
              <w:pStyle w:val="bp"/>
              <w:spacing w:before="0" w:after="0"/>
            </w:pPr>
            <w:r>
              <w:t>10</w:t>
            </w:r>
          </w:p>
        </w:tc>
      </w:tr>
      <w:tr w:rsidR="00E44342" w:rsidRPr="001B5F76" w14:paraId="77615FCA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53E51CC2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54C18A8E" w14:textId="2F406165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month (mm)</w:t>
            </w:r>
          </w:p>
        </w:tc>
        <w:tc>
          <w:tcPr>
            <w:tcW w:w="1341" w:type="dxa"/>
          </w:tcPr>
          <w:p w14:paraId="1FED5CFA" w14:textId="34FA1FD7" w:rsidR="00E44342" w:rsidRPr="001B5F76" w:rsidRDefault="007F26D3" w:rsidP="00C074E2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1740" w:type="dxa"/>
          </w:tcPr>
          <w:p w14:paraId="7014B22B" w14:textId="1C7D22B7" w:rsidR="00E44342" w:rsidRPr="001B5F76" w:rsidRDefault="007F26D3" w:rsidP="00C074E2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1740" w:type="dxa"/>
          </w:tcPr>
          <w:p w14:paraId="6504032C" w14:textId="75BEEAC3" w:rsidR="00E44342" w:rsidRPr="001B5F76" w:rsidRDefault="007F26D3" w:rsidP="004F4FB4">
            <w:pPr>
              <w:pStyle w:val="bp"/>
              <w:spacing w:before="0" w:after="0"/>
            </w:pPr>
            <w:r>
              <w:t>10</w:t>
            </w:r>
          </w:p>
        </w:tc>
      </w:tr>
      <w:tr w:rsidR="00E44342" w:rsidRPr="001B5F76" w14:paraId="5872E7D9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1C5AF10A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795F0AAD" w14:textId="67394D64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year ()</w:t>
            </w:r>
          </w:p>
        </w:tc>
        <w:tc>
          <w:tcPr>
            <w:tcW w:w="1341" w:type="dxa"/>
          </w:tcPr>
          <w:p w14:paraId="4E298562" w14:textId="3E117E91" w:rsidR="00E44342" w:rsidRPr="001B5F76" w:rsidRDefault="00E44342" w:rsidP="00C074E2">
            <w:pPr>
              <w:pStyle w:val="bp"/>
              <w:spacing w:before="0" w:after="0"/>
            </w:pPr>
            <w:r w:rsidRPr="001B5F76">
              <w:t>2018</w:t>
            </w:r>
          </w:p>
        </w:tc>
        <w:tc>
          <w:tcPr>
            <w:tcW w:w="1740" w:type="dxa"/>
          </w:tcPr>
          <w:p w14:paraId="29EEE83B" w14:textId="5FF5AA2D" w:rsidR="00E44342" w:rsidRPr="001B5F76" w:rsidRDefault="00E44342" w:rsidP="00C074E2">
            <w:pPr>
              <w:pStyle w:val="bp"/>
              <w:spacing w:before="0" w:after="0"/>
            </w:pPr>
            <w:r w:rsidRPr="001B5F76">
              <w:t>2018</w:t>
            </w:r>
          </w:p>
        </w:tc>
        <w:tc>
          <w:tcPr>
            <w:tcW w:w="1740" w:type="dxa"/>
          </w:tcPr>
          <w:p w14:paraId="4D4FDAED" w14:textId="762A7F23" w:rsidR="00E44342" w:rsidRPr="001B5F76" w:rsidRDefault="00E44342" w:rsidP="004F4FB4">
            <w:pPr>
              <w:pStyle w:val="bp"/>
              <w:spacing w:before="0" w:after="0"/>
            </w:pPr>
            <w:r w:rsidRPr="001B5F76">
              <w:t>2018</w:t>
            </w:r>
          </w:p>
        </w:tc>
      </w:tr>
      <w:tr w:rsidR="00E44342" w:rsidRPr="001B5F76" w14:paraId="4D38F8BB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06AE0098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7E79CB15" w14:textId="6CFB7B17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length of stay</w:t>
            </w:r>
          </w:p>
        </w:tc>
        <w:tc>
          <w:tcPr>
            <w:tcW w:w="1341" w:type="dxa"/>
          </w:tcPr>
          <w:p w14:paraId="2170DDCA" w14:textId="40314DEE" w:rsidR="00E44342" w:rsidRPr="001B5F76" w:rsidRDefault="00E44342" w:rsidP="00C074E2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40" w:type="dxa"/>
          </w:tcPr>
          <w:p w14:paraId="01F95D49" w14:textId="6E8E67BF" w:rsidR="00E44342" w:rsidRPr="001B5F76" w:rsidRDefault="00E44342" w:rsidP="00C074E2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40" w:type="dxa"/>
          </w:tcPr>
          <w:p w14:paraId="567C7742" w14:textId="6448D334" w:rsidR="00E44342" w:rsidRPr="001B5F76" w:rsidRDefault="00E44342" w:rsidP="004F4FB4">
            <w:pPr>
              <w:pStyle w:val="bp"/>
              <w:spacing w:before="0" w:after="0"/>
            </w:pPr>
            <w:r w:rsidRPr="001B5F76">
              <w:t>2</w:t>
            </w:r>
          </w:p>
        </w:tc>
      </w:tr>
      <w:tr w:rsidR="00E44342" w:rsidRPr="001B5F76" w14:paraId="10E9C9EB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2438635E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6990AF47" w14:textId="21C52C12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credit card type selection</w:t>
            </w:r>
          </w:p>
        </w:tc>
        <w:tc>
          <w:tcPr>
            <w:tcW w:w="1341" w:type="dxa"/>
          </w:tcPr>
          <w:p w14:paraId="6EA11E6B" w14:textId="3E876CD1" w:rsidR="00E44342" w:rsidRPr="001B5F76" w:rsidRDefault="00E44342" w:rsidP="00C074E2">
            <w:pPr>
              <w:pStyle w:val="bp"/>
              <w:spacing w:before="0" w:after="0"/>
            </w:pPr>
            <w:r w:rsidRPr="001B5F76">
              <w:t>M</w:t>
            </w:r>
          </w:p>
        </w:tc>
        <w:tc>
          <w:tcPr>
            <w:tcW w:w="1740" w:type="dxa"/>
          </w:tcPr>
          <w:p w14:paraId="3618D0BA" w14:textId="682EFDB3" w:rsidR="00E44342" w:rsidRPr="001B5F76" w:rsidRDefault="00E44342" w:rsidP="00C074E2">
            <w:pPr>
              <w:pStyle w:val="bp"/>
              <w:spacing w:before="0" w:after="0"/>
            </w:pPr>
            <w:r w:rsidRPr="001B5F76">
              <w:t>V</w:t>
            </w:r>
          </w:p>
        </w:tc>
        <w:tc>
          <w:tcPr>
            <w:tcW w:w="1740" w:type="dxa"/>
          </w:tcPr>
          <w:p w14:paraId="710C5219" w14:textId="3E045269" w:rsidR="00E44342" w:rsidRPr="001B5F76" w:rsidRDefault="00E44342" w:rsidP="004F4FB4">
            <w:pPr>
              <w:pStyle w:val="bp"/>
              <w:spacing w:before="0" w:after="0"/>
            </w:pPr>
            <w:r w:rsidRPr="001B5F76">
              <w:t>V</w:t>
            </w:r>
          </w:p>
        </w:tc>
      </w:tr>
      <w:tr w:rsidR="00E44342" w:rsidRPr="001B5F76" w14:paraId="1C28D2BF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7B9B149A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7BBECECE" w14:textId="4C83E954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credit card number</w:t>
            </w:r>
          </w:p>
        </w:tc>
        <w:tc>
          <w:tcPr>
            <w:tcW w:w="1341" w:type="dxa"/>
          </w:tcPr>
          <w:p w14:paraId="6210BEDA" w14:textId="6C666118" w:rsidR="00E44342" w:rsidRPr="001B5F76" w:rsidRDefault="00E44342" w:rsidP="00C074E2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40" w:type="dxa"/>
          </w:tcPr>
          <w:p w14:paraId="3776A183" w14:textId="6DC7AAD8" w:rsidR="00E44342" w:rsidRPr="001B5F76" w:rsidRDefault="00E44342" w:rsidP="00C074E2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40" w:type="dxa"/>
          </w:tcPr>
          <w:p w14:paraId="5D1F0324" w14:textId="46DA53FF" w:rsidR="00E44342" w:rsidRPr="001B5F76" w:rsidRDefault="00E44342" w:rsidP="004F4FB4">
            <w:pPr>
              <w:pStyle w:val="bp"/>
              <w:spacing w:before="0" w:after="0"/>
            </w:pPr>
            <w:r w:rsidRPr="001B5F76">
              <w:t>1</w:t>
            </w:r>
          </w:p>
        </w:tc>
      </w:tr>
      <w:tr w:rsidR="003E489D" w:rsidRPr="001B5F76" w14:paraId="4AD3D260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039D3873" w14:textId="77777777" w:rsidR="003E489D" w:rsidRPr="001B5F76" w:rsidRDefault="003E489D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418B4455" w14:textId="495CE984" w:rsidR="003E489D" w:rsidRPr="001B5F76" w:rsidRDefault="003E489D" w:rsidP="004E4EED">
            <w:pPr>
              <w:pStyle w:val="bp"/>
              <w:spacing w:before="0" w:after="0"/>
            </w:pPr>
            <w:r>
              <w:t>E</w:t>
            </w:r>
            <w:r w:rsidR="00831238">
              <w:t>nter CCV</w:t>
            </w:r>
          </w:p>
        </w:tc>
        <w:tc>
          <w:tcPr>
            <w:tcW w:w="1341" w:type="dxa"/>
          </w:tcPr>
          <w:p w14:paraId="16C93F55" w14:textId="0C775BB3" w:rsidR="003E489D" w:rsidRPr="001B5F76" w:rsidRDefault="00831238" w:rsidP="00C074E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740" w:type="dxa"/>
          </w:tcPr>
          <w:p w14:paraId="418F5A2C" w14:textId="5A05A756" w:rsidR="003E489D" w:rsidRPr="001B5F76" w:rsidRDefault="00831238" w:rsidP="00C074E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740" w:type="dxa"/>
          </w:tcPr>
          <w:p w14:paraId="33832FF6" w14:textId="25F168C2" w:rsidR="003E489D" w:rsidRPr="001B5F76" w:rsidRDefault="00831238" w:rsidP="004F4FB4">
            <w:pPr>
              <w:pStyle w:val="bp"/>
              <w:spacing w:before="0" w:after="0"/>
            </w:pPr>
            <w:r>
              <w:t>1</w:t>
            </w:r>
          </w:p>
        </w:tc>
      </w:tr>
      <w:tr w:rsidR="00831238" w:rsidRPr="001B5F76" w14:paraId="52243BC0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0E1FF14E" w14:textId="77777777" w:rsidR="00831238" w:rsidRPr="001B5F76" w:rsidRDefault="00831238" w:rsidP="00831238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7D2651E7" w14:textId="25E99C5A" w:rsidR="00831238" w:rsidRPr="001B5F76" w:rsidRDefault="00831238" w:rsidP="00831238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1" w:type="dxa"/>
          </w:tcPr>
          <w:p w14:paraId="4221117D" w14:textId="45404376" w:rsidR="00831238" w:rsidRPr="001B5F76" w:rsidRDefault="00831238" w:rsidP="00831238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40" w:type="dxa"/>
          </w:tcPr>
          <w:p w14:paraId="09A8CAF2" w14:textId="4E2C73F7" w:rsidR="00831238" w:rsidRPr="001B5F76" w:rsidRDefault="00831238" w:rsidP="00831238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40" w:type="dxa"/>
          </w:tcPr>
          <w:p w14:paraId="2B7E53EC" w14:textId="6200A507" w:rsidR="00831238" w:rsidRPr="001B5F76" w:rsidRDefault="00831238" w:rsidP="00831238">
            <w:pPr>
              <w:pStyle w:val="bp"/>
              <w:spacing w:before="0" w:after="0"/>
            </w:pPr>
            <w:r w:rsidRPr="001B5F76">
              <w:t>ENTER&lt;</w:t>
            </w:r>
          </w:p>
        </w:tc>
      </w:tr>
      <w:tr w:rsidR="00E44342" w:rsidRPr="001B5F76" w14:paraId="62327B8A" w14:textId="77777777" w:rsidTr="00831238">
        <w:trPr>
          <w:jc w:val="center"/>
        </w:trPr>
        <w:tc>
          <w:tcPr>
            <w:tcW w:w="1212" w:type="dxa"/>
            <w:vMerge w:val="restart"/>
            <w:shd w:val="clear" w:color="auto" w:fill="E0E0E0"/>
          </w:tcPr>
          <w:p w14:paraId="029CE08D" w14:textId="6566DA63" w:rsidR="00E44342" w:rsidRPr="001B5F76" w:rsidRDefault="007D64A6" w:rsidP="004F5A3E">
            <w:pPr>
              <w:pStyle w:val="bp"/>
              <w:numPr>
                <w:ilvl w:val="0"/>
                <w:numId w:val="31"/>
              </w:numPr>
              <w:spacing w:before="0" w:after="0"/>
            </w:pPr>
            <w:r>
              <w:t>Check in</w:t>
            </w:r>
          </w:p>
        </w:tc>
        <w:tc>
          <w:tcPr>
            <w:tcW w:w="3317" w:type="dxa"/>
            <w:shd w:val="clear" w:color="auto" w:fill="E0E0E0"/>
          </w:tcPr>
          <w:p w14:paraId="026C8FC4" w14:textId="2B2341B7" w:rsidR="00E44342" w:rsidRPr="001B5F76" w:rsidRDefault="00E44342" w:rsidP="004E4EED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1" w:type="dxa"/>
          </w:tcPr>
          <w:p w14:paraId="19D3FEF0" w14:textId="7598E991" w:rsidR="00E44342" w:rsidRPr="001B5F76" w:rsidRDefault="00E44342" w:rsidP="00525C22">
            <w:pPr>
              <w:pStyle w:val="bp"/>
              <w:spacing w:before="0" w:after="0"/>
            </w:pPr>
            <w:r w:rsidRPr="001B5F76">
              <w:t>C</w:t>
            </w:r>
          </w:p>
        </w:tc>
        <w:tc>
          <w:tcPr>
            <w:tcW w:w="1740" w:type="dxa"/>
          </w:tcPr>
          <w:p w14:paraId="74E80186" w14:textId="24D3EFB7" w:rsidR="00E44342" w:rsidRPr="001B5F76" w:rsidRDefault="00E44342" w:rsidP="00525C22">
            <w:pPr>
              <w:pStyle w:val="bp"/>
              <w:spacing w:before="0" w:after="0"/>
            </w:pPr>
            <w:r w:rsidRPr="001B5F76">
              <w:t>C</w:t>
            </w:r>
          </w:p>
        </w:tc>
        <w:tc>
          <w:tcPr>
            <w:tcW w:w="1740" w:type="dxa"/>
          </w:tcPr>
          <w:p w14:paraId="038F5557" w14:textId="4D28C73A" w:rsidR="00E44342" w:rsidRPr="001B5F76" w:rsidRDefault="00E44342" w:rsidP="00525C22">
            <w:pPr>
              <w:pStyle w:val="bp"/>
              <w:spacing w:before="0" w:after="0"/>
            </w:pPr>
            <w:r w:rsidRPr="001B5F76">
              <w:t>C</w:t>
            </w:r>
          </w:p>
        </w:tc>
      </w:tr>
      <w:tr w:rsidR="00E44342" w:rsidRPr="001B5F76" w14:paraId="230C8175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33533A70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180EA838" w14:textId="2F643BB4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confirmation number:</w:t>
            </w:r>
          </w:p>
        </w:tc>
        <w:tc>
          <w:tcPr>
            <w:tcW w:w="1341" w:type="dxa"/>
          </w:tcPr>
          <w:p w14:paraId="05583B06" w14:textId="3C6EEF7B" w:rsidR="00E44342" w:rsidRPr="001B5F76" w:rsidRDefault="00202C8F" w:rsidP="00525C22">
            <w:pPr>
              <w:pStyle w:val="bp"/>
              <w:spacing w:before="0" w:after="0"/>
            </w:pPr>
            <w:r>
              <w:t>109</w:t>
            </w:r>
            <w:r w:rsidR="00E44342" w:rsidRPr="001B5F76">
              <w:t>2018201</w:t>
            </w:r>
          </w:p>
        </w:tc>
        <w:tc>
          <w:tcPr>
            <w:tcW w:w="1740" w:type="dxa"/>
          </w:tcPr>
          <w:p w14:paraId="24DCFE05" w14:textId="6A637876" w:rsidR="00E44342" w:rsidRPr="001B5F76" w:rsidRDefault="00202C8F" w:rsidP="00525C22">
            <w:pPr>
              <w:pStyle w:val="bp"/>
              <w:spacing w:before="0" w:after="0"/>
            </w:pPr>
            <w:r>
              <w:t>109</w:t>
            </w:r>
            <w:r w:rsidR="00E44342" w:rsidRPr="001B5F76">
              <w:t>2018101</w:t>
            </w:r>
          </w:p>
        </w:tc>
        <w:tc>
          <w:tcPr>
            <w:tcW w:w="1740" w:type="dxa"/>
          </w:tcPr>
          <w:p w14:paraId="4D09B911" w14:textId="5749983E" w:rsidR="00E44342" w:rsidRPr="001B5F76" w:rsidRDefault="00202C8F" w:rsidP="00525C22">
            <w:pPr>
              <w:pStyle w:val="bp"/>
              <w:spacing w:before="0" w:after="0"/>
            </w:pPr>
            <w:r>
              <w:t>109</w:t>
            </w:r>
            <w:r w:rsidR="00E44342" w:rsidRPr="001B5F76">
              <w:t>2018201</w:t>
            </w:r>
          </w:p>
        </w:tc>
      </w:tr>
      <w:tr w:rsidR="00E44342" w:rsidRPr="001B5F76" w14:paraId="023A4DC3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427B9F7E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5AD740AD" w14:textId="662C09AA" w:rsidR="00E44342" w:rsidRPr="001B5F76" w:rsidRDefault="00E44342" w:rsidP="004D5DA6">
            <w:pPr>
              <w:pStyle w:val="bp"/>
              <w:spacing w:before="0" w:after="0"/>
            </w:pPr>
            <w:r w:rsidRPr="001B5F76">
              <w:t>Confirm check-n? (Y/N)</w:t>
            </w:r>
          </w:p>
        </w:tc>
        <w:tc>
          <w:tcPr>
            <w:tcW w:w="1341" w:type="dxa"/>
          </w:tcPr>
          <w:p w14:paraId="0ED92077" w14:textId="1D7CE6C8" w:rsidR="00E44342" w:rsidRPr="001B5F76" w:rsidRDefault="00E44342" w:rsidP="004D5DA6">
            <w:pPr>
              <w:pStyle w:val="bp"/>
              <w:spacing w:before="0" w:after="0"/>
            </w:pPr>
            <w:r w:rsidRPr="001B5F76">
              <w:t>Y</w:t>
            </w:r>
          </w:p>
        </w:tc>
        <w:tc>
          <w:tcPr>
            <w:tcW w:w="1740" w:type="dxa"/>
          </w:tcPr>
          <w:p w14:paraId="3ABF331F" w14:textId="3AD1D3B0" w:rsidR="00E44342" w:rsidRPr="001B5F76" w:rsidRDefault="00E44342" w:rsidP="004D5DA6">
            <w:pPr>
              <w:pStyle w:val="bp"/>
              <w:spacing w:before="0" w:after="0"/>
            </w:pPr>
            <w:r w:rsidRPr="001B5F76">
              <w:t>Y</w:t>
            </w:r>
          </w:p>
        </w:tc>
        <w:tc>
          <w:tcPr>
            <w:tcW w:w="1740" w:type="dxa"/>
          </w:tcPr>
          <w:p w14:paraId="54190773" w14:textId="189DF416" w:rsidR="00E44342" w:rsidRPr="001B5F76" w:rsidRDefault="00E44342" w:rsidP="004D5DA6">
            <w:pPr>
              <w:pStyle w:val="bp"/>
              <w:spacing w:before="0" w:after="0"/>
            </w:pPr>
            <w:r w:rsidRPr="001B5F76">
              <w:t>Y</w:t>
            </w:r>
          </w:p>
        </w:tc>
      </w:tr>
      <w:tr w:rsidR="00E44342" w:rsidRPr="001B5F76" w14:paraId="7910A659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3B0ED88E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0C3E620B" w14:textId="5356913E" w:rsidR="00E44342" w:rsidRPr="001B5F76" w:rsidRDefault="00E44342" w:rsidP="004D5DA6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1" w:type="dxa"/>
          </w:tcPr>
          <w:p w14:paraId="5043F99E" w14:textId="7759701D" w:rsidR="00E44342" w:rsidRPr="001B5F76" w:rsidRDefault="00E4434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40" w:type="dxa"/>
          </w:tcPr>
          <w:p w14:paraId="5ACBF006" w14:textId="45A1066E" w:rsidR="00E44342" w:rsidRPr="001B5F76" w:rsidRDefault="00E4434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40" w:type="dxa"/>
          </w:tcPr>
          <w:p w14:paraId="5CC3F6E9" w14:textId="7EA9B0BA" w:rsidR="00E44342" w:rsidRPr="001B5F76" w:rsidRDefault="00E4434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</w:tr>
      <w:tr w:rsidR="002E5E62" w:rsidRPr="001B5F76" w14:paraId="4E8A33A0" w14:textId="77777777" w:rsidTr="00831238">
        <w:trPr>
          <w:jc w:val="center"/>
        </w:trPr>
        <w:tc>
          <w:tcPr>
            <w:tcW w:w="1212" w:type="dxa"/>
            <w:vMerge w:val="restart"/>
            <w:shd w:val="clear" w:color="auto" w:fill="E0E0E0"/>
          </w:tcPr>
          <w:p w14:paraId="5C1A6A0C" w14:textId="2ACC693B" w:rsidR="002E5E62" w:rsidRPr="001B5F76" w:rsidRDefault="007D64A6" w:rsidP="004F5A3E">
            <w:pPr>
              <w:pStyle w:val="bp"/>
              <w:numPr>
                <w:ilvl w:val="0"/>
                <w:numId w:val="32"/>
              </w:numPr>
              <w:spacing w:before="0" w:after="0"/>
            </w:pPr>
            <w:r>
              <w:t>Record service</w:t>
            </w:r>
          </w:p>
        </w:tc>
        <w:tc>
          <w:tcPr>
            <w:tcW w:w="3317" w:type="dxa"/>
            <w:shd w:val="clear" w:color="auto" w:fill="E0E0E0"/>
          </w:tcPr>
          <w:p w14:paraId="4E42C810" w14:textId="394D0DE2" w:rsidR="002E5E62" w:rsidRPr="001B5F76" w:rsidRDefault="002E5E62" w:rsidP="004D5DA6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1" w:type="dxa"/>
          </w:tcPr>
          <w:p w14:paraId="7301DAFC" w14:textId="41BC93F5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  <w:tc>
          <w:tcPr>
            <w:tcW w:w="1740" w:type="dxa"/>
          </w:tcPr>
          <w:p w14:paraId="293AF933" w14:textId="4D8083B9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  <w:tc>
          <w:tcPr>
            <w:tcW w:w="1740" w:type="dxa"/>
          </w:tcPr>
          <w:p w14:paraId="5676D28C" w14:textId="4EEDCD60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</w:tr>
      <w:tr w:rsidR="002E5E62" w:rsidRPr="001B5F76" w14:paraId="4A48790D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4230F460" w14:textId="77777777" w:rsidR="002E5E62" w:rsidRPr="001B5F76" w:rsidRDefault="002E5E6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5196671D" w14:textId="7E23E5B9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 Room Id:</w:t>
            </w:r>
          </w:p>
        </w:tc>
        <w:tc>
          <w:tcPr>
            <w:tcW w:w="1341" w:type="dxa"/>
          </w:tcPr>
          <w:p w14:paraId="11FEA9F7" w14:textId="7AD6CAEE" w:rsidR="002E5E62" w:rsidRPr="001B5F76" w:rsidRDefault="002E5E62" w:rsidP="004D5DA6">
            <w:pPr>
              <w:pStyle w:val="bp"/>
              <w:spacing w:before="0" w:after="0"/>
            </w:pPr>
            <w:r w:rsidRPr="001B5F76">
              <w:t>201</w:t>
            </w:r>
          </w:p>
        </w:tc>
        <w:tc>
          <w:tcPr>
            <w:tcW w:w="1740" w:type="dxa"/>
          </w:tcPr>
          <w:p w14:paraId="71CB27D1" w14:textId="7B52A666" w:rsidR="002E5E62" w:rsidRPr="001B5F76" w:rsidRDefault="002E5E62" w:rsidP="004D5DA6">
            <w:pPr>
              <w:pStyle w:val="bp"/>
              <w:spacing w:before="0" w:after="0"/>
            </w:pPr>
            <w:r w:rsidRPr="001B5F76">
              <w:t>101</w:t>
            </w:r>
          </w:p>
        </w:tc>
        <w:tc>
          <w:tcPr>
            <w:tcW w:w="1740" w:type="dxa"/>
          </w:tcPr>
          <w:p w14:paraId="19C37AE2" w14:textId="13ECB4D1" w:rsidR="002E5E62" w:rsidRPr="001B5F76" w:rsidRDefault="002E5E62" w:rsidP="004D5DA6">
            <w:pPr>
              <w:pStyle w:val="bp"/>
              <w:spacing w:before="0" w:after="0"/>
            </w:pPr>
            <w:r w:rsidRPr="001B5F76">
              <w:t>201</w:t>
            </w:r>
          </w:p>
        </w:tc>
      </w:tr>
      <w:tr w:rsidR="002E5E62" w:rsidRPr="001B5F76" w14:paraId="32765B83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23C9913E" w14:textId="77777777" w:rsidR="002E5E62" w:rsidRPr="001B5F76" w:rsidRDefault="002E5E6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671C0ED1" w14:textId="2F7482C5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 service type</w:t>
            </w:r>
          </w:p>
        </w:tc>
        <w:tc>
          <w:tcPr>
            <w:tcW w:w="1341" w:type="dxa"/>
          </w:tcPr>
          <w:p w14:paraId="3A714A88" w14:textId="3831A064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  <w:tc>
          <w:tcPr>
            <w:tcW w:w="1740" w:type="dxa"/>
          </w:tcPr>
          <w:p w14:paraId="27451EBF" w14:textId="2CC68CC5" w:rsidR="002E5E62" w:rsidRPr="001B5F76" w:rsidRDefault="002E5E62" w:rsidP="004D5DA6">
            <w:pPr>
              <w:pStyle w:val="bp"/>
              <w:spacing w:before="0" w:after="0"/>
            </w:pPr>
            <w:r w:rsidRPr="001B5F76">
              <w:t>B</w:t>
            </w:r>
          </w:p>
        </w:tc>
        <w:tc>
          <w:tcPr>
            <w:tcW w:w="1740" w:type="dxa"/>
          </w:tcPr>
          <w:p w14:paraId="21B948F9" w14:textId="1882314A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</w:tr>
      <w:tr w:rsidR="002E5E62" w:rsidRPr="001B5F76" w14:paraId="0C4997F1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4327B162" w14:textId="77777777" w:rsidR="002E5E62" w:rsidRPr="001B5F76" w:rsidRDefault="002E5E6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0C98DAEA" w14:textId="72305487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 cost:</w:t>
            </w:r>
          </w:p>
        </w:tc>
        <w:tc>
          <w:tcPr>
            <w:tcW w:w="1341" w:type="dxa"/>
          </w:tcPr>
          <w:p w14:paraId="5F1308B1" w14:textId="0AF9B0BF" w:rsidR="002E5E62" w:rsidRPr="001B5F76" w:rsidRDefault="002E5E62" w:rsidP="004D5DA6">
            <w:pPr>
              <w:pStyle w:val="bp"/>
              <w:spacing w:before="0" w:after="0"/>
            </w:pPr>
            <w:r w:rsidRPr="001B5F76">
              <w:t>300</w:t>
            </w:r>
          </w:p>
        </w:tc>
        <w:tc>
          <w:tcPr>
            <w:tcW w:w="1740" w:type="dxa"/>
          </w:tcPr>
          <w:p w14:paraId="7841454A" w14:textId="3F61FA56" w:rsidR="002E5E62" w:rsidRPr="001B5F76" w:rsidRDefault="002E5E62" w:rsidP="004D5DA6">
            <w:pPr>
              <w:pStyle w:val="bp"/>
              <w:spacing w:before="0" w:after="0"/>
            </w:pPr>
            <w:r w:rsidRPr="001B5F76">
              <w:t>200</w:t>
            </w:r>
          </w:p>
        </w:tc>
        <w:tc>
          <w:tcPr>
            <w:tcW w:w="1740" w:type="dxa"/>
          </w:tcPr>
          <w:p w14:paraId="7B0C23A9" w14:textId="0B26DA19" w:rsidR="002E5E62" w:rsidRPr="001B5F76" w:rsidRDefault="002E5E62" w:rsidP="004D5DA6">
            <w:pPr>
              <w:pStyle w:val="bp"/>
              <w:spacing w:before="0" w:after="0"/>
            </w:pPr>
            <w:r w:rsidRPr="001B5F76">
              <w:t>200</w:t>
            </w:r>
          </w:p>
        </w:tc>
      </w:tr>
      <w:tr w:rsidR="002E5E62" w:rsidRPr="001B5F76" w14:paraId="047D95E5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1D76C746" w14:textId="77777777" w:rsidR="002E5E62" w:rsidRPr="001B5F76" w:rsidRDefault="002E5E62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7544004B" w14:textId="42B10E1A" w:rsidR="002E5E62" w:rsidRPr="001B5F76" w:rsidRDefault="002E5E62" w:rsidP="004D5DA6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1" w:type="dxa"/>
          </w:tcPr>
          <w:p w14:paraId="4CCC2F49" w14:textId="695F3E71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40" w:type="dxa"/>
          </w:tcPr>
          <w:p w14:paraId="503EEF0A" w14:textId="5E7D4DE2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40" w:type="dxa"/>
          </w:tcPr>
          <w:p w14:paraId="19654593" w14:textId="5A04FDD1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</w:tr>
      <w:tr w:rsidR="007D64A6" w:rsidRPr="001B5F76" w14:paraId="0EBD8420" w14:textId="77777777" w:rsidTr="00831238">
        <w:trPr>
          <w:jc w:val="center"/>
        </w:trPr>
        <w:tc>
          <w:tcPr>
            <w:tcW w:w="1212" w:type="dxa"/>
            <w:vMerge w:val="restart"/>
            <w:shd w:val="clear" w:color="auto" w:fill="E0E0E0"/>
          </w:tcPr>
          <w:p w14:paraId="4C513C09" w14:textId="3CE5A21F" w:rsidR="007D64A6" w:rsidRPr="001B5F76" w:rsidRDefault="007D64A6" w:rsidP="00E375A7">
            <w:pPr>
              <w:pStyle w:val="bp"/>
              <w:numPr>
                <w:ilvl w:val="0"/>
                <w:numId w:val="31"/>
              </w:numPr>
              <w:spacing w:before="0" w:after="0"/>
            </w:pPr>
            <w:r>
              <w:t>Record service</w:t>
            </w:r>
          </w:p>
        </w:tc>
        <w:tc>
          <w:tcPr>
            <w:tcW w:w="3317" w:type="dxa"/>
            <w:shd w:val="clear" w:color="auto" w:fill="E0E0E0"/>
          </w:tcPr>
          <w:p w14:paraId="375434F7" w14:textId="0E8CD843" w:rsidR="007D64A6" w:rsidRPr="001B5F76" w:rsidRDefault="007D64A6" w:rsidP="007D64A6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1" w:type="dxa"/>
          </w:tcPr>
          <w:p w14:paraId="3480C278" w14:textId="4475C930" w:rsidR="007D64A6" w:rsidRPr="001B5F76" w:rsidRDefault="007D64A6" w:rsidP="007D64A6">
            <w:pPr>
              <w:pStyle w:val="bp"/>
              <w:spacing w:before="0" w:after="0"/>
            </w:pPr>
            <w:r w:rsidRPr="001B5F76">
              <w:t>R</w:t>
            </w:r>
          </w:p>
        </w:tc>
        <w:tc>
          <w:tcPr>
            <w:tcW w:w="1740" w:type="dxa"/>
          </w:tcPr>
          <w:p w14:paraId="4AB14E29" w14:textId="0245D208" w:rsidR="007D64A6" w:rsidRPr="001B5F76" w:rsidRDefault="007D64A6" w:rsidP="007D64A6">
            <w:pPr>
              <w:pStyle w:val="bp"/>
              <w:spacing w:before="0" w:after="0"/>
            </w:pPr>
            <w:r w:rsidRPr="001B5F76">
              <w:t xml:space="preserve">-------- </w:t>
            </w:r>
          </w:p>
        </w:tc>
        <w:tc>
          <w:tcPr>
            <w:tcW w:w="1740" w:type="dxa"/>
          </w:tcPr>
          <w:p w14:paraId="0F104933" w14:textId="0C8A118C" w:rsidR="007D64A6" w:rsidRPr="001B5F76" w:rsidRDefault="007D64A6" w:rsidP="007D64A6">
            <w:pPr>
              <w:pStyle w:val="bp"/>
              <w:spacing w:before="0" w:after="0"/>
            </w:pPr>
            <w:r w:rsidRPr="001B5F76">
              <w:t>R</w:t>
            </w:r>
          </w:p>
        </w:tc>
      </w:tr>
      <w:tr w:rsidR="007D64A6" w:rsidRPr="001B5F76" w14:paraId="6954A713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7C0E28F3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1FA119EC" w14:textId="7ECF918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Room Id:</w:t>
            </w:r>
          </w:p>
        </w:tc>
        <w:tc>
          <w:tcPr>
            <w:tcW w:w="1341" w:type="dxa"/>
          </w:tcPr>
          <w:p w14:paraId="026C490F" w14:textId="5D8CCFE7" w:rsidR="007D64A6" w:rsidRPr="001B5F76" w:rsidRDefault="007D64A6" w:rsidP="007D64A6">
            <w:pPr>
              <w:pStyle w:val="bp"/>
              <w:spacing w:before="0" w:after="0"/>
            </w:pPr>
            <w:r w:rsidRPr="001B5F76">
              <w:t>201</w:t>
            </w:r>
          </w:p>
        </w:tc>
        <w:tc>
          <w:tcPr>
            <w:tcW w:w="1740" w:type="dxa"/>
          </w:tcPr>
          <w:p w14:paraId="0F3B7229" w14:textId="0323B6C9" w:rsidR="007D64A6" w:rsidRPr="001B5F76" w:rsidRDefault="007D64A6" w:rsidP="007D64A6">
            <w:pPr>
              <w:pStyle w:val="bp"/>
              <w:spacing w:before="0" w:after="0"/>
            </w:pPr>
            <w:r w:rsidRPr="001B5F76">
              <w:t>-------</w:t>
            </w:r>
          </w:p>
        </w:tc>
        <w:tc>
          <w:tcPr>
            <w:tcW w:w="1740" w:type="dxa"/>
          </w:tcPr>
          <w:p w14:paraId="76973ABA" w14:textId="27CFDA70" w:rsidR="007D64A6" w:rsidRPr="001B5F76" w:rsidRDefault="007D64A6" w:rsidP="007D64A6">
            <w:pPr>
              <w:pStyle w:val="bp"/>
              <w:spacing w:before="0" w:after="0"/>
            </w:pPr>
            <w:r w:rsidRPr="001B5F76">
              <w:t>201</w:t>
            </w:r>
          </w:p>
        </w:tc>
      </w:tr>
      <w:tr w:rsidR="007D64A6" w:rsidRPr="001B5F76" w14:paraId="37CC1C89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522C8062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0F54368C" w14:textId="4059DAD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service type</w:t>
            </w:r>
          </w:p>
        </w:tc>
        <w:tc>
          <w:tcPr>
            <w:tcW w:w="1341" w:type="dxa"/>
          </w:tcPr>
          <w:p w14:paraId="2CBD5D58" w14:textId="7E10ABE1" w:rsidR="007D64A6" w:rsidRPr="001B5F76" w:rsidRDefault="007D64A6" w:rsidP="007D64A6">
            <w:pPr>
              <w:pStyle w:val="bp"/>
              <w:spacing w:before="0" w:after="0"/>
            </w:pPr>
            <w:r w:rsidRPr="001B5F76">
              <w:t>S</w:t>
            </w:r>
          </w:p>
        </w:tc>
        <w:tc>
          <w:tcPr>
            <w:tcW w:w="1740" w:type="dxa"/>
          </w:tcPr>
          <w:p w14:paraId="77B2D38E" w14:textId="2C7B9256" w:rsidR="007D64A6" w:rsidRPr="001B5F76" w:rsidRDefault="007D64A6" w:rsidP="007D64A6">
            <w:pPr>
              <w:pStyle w:val="bp"/>
              <w:spacing w:before="0" w:after="0"/>
            </w:pPr>
            <w:r w:rsidRPr="001B5F76">
              <w:t>------</w:t>
            </w:r>
          </w:p>
        </w:tc>
        <w:tc>
          <w:tcPr>
            <w:tcW w:w="1740" w:type="dxa"/>
          </w:tcPr>
          <w:p w14:paraId="226ADF94" w14:textId="4B368BD2" w:rsidR="007D64A6" w:rsidRPr="001B5F76" w:rsidRDefault="007D64A6" w:rsidP="007D64A6">
            <w:pPr>
              <w:pStyle w:val="bp"/>
              <w:spacing w:before="0" w:after="0"/>
            </w:pPr>
            <w:r w:rsidRPr="001B5F76">
              <w:t>B</w:t>
            </w:r>
          </w:p>
        </w:tc>
      </w:tr>
      <w:tr w:rsidR="007D64A6" w:rsidRPr="001B5F76" w14:paraId="53780334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010B6432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048D5B8E" w14:textId="0690EE1C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cost:</w:t>
            </w:r>
          </w:p>
        </w:tc>
        <w:tc>
          <w:tcPr>
            <w:tcW w:w="1341" w:type="dxa"/>
          </w:tcPr>
          <w:p w14:paraId="3DFE01BF" w14:textId="5949B44D" w:rsidR="007D64A6" w:rsidRPr="001B5F76" w:rsidRDefault="007D64A6" w:rsidP="007D64A6">
            <w:pPr>
              <w:pStyle w:val="bp"/>
              <w:spacing w:before="0" w:after="0"/>
            </w:pPr>
            <w:r w:rsidRPr="001B5F76">
              <w:t>300</w:t>
            </w:r>
          </w:p>
        </w:tc>
        <w:tc>
          <w:tcPr>
            <w:tcW w:w="1740" w:type="dxa"/>
          </w:tcPr>
          <w:p w14:paraId="5495C7D7" w14:textId="3B529ADC" w:rsidR="007D64A6" w:rsidRPr="001B5F76" w:rsidRDefault="007D64A6" w:rsidP="007D64A6">
            <w:pPr>
              <w:pStyle w:val="bp"/>
              <w:spacing w:before="0" w:after="0"/>
            </w:pPr>
            <w:r w:rsidRPr="001B5F76">
              <w:t>-----</w:t>
            </w:r>
          </w:p>
        </w:tc>
        <w:tc>
          <w:tcPr>
            <w:tcW w:w="1740" w:type="dxa"/>
          </w:tcPr>
          <w:p w14:paraId="11205993" w14:textId="40EBF1BB" w:rsidR="007D64A6" w:rsidRPr="001B5F76" w:rsidRDefault="007D64A6" w:rsidP="007D64A6">
            <w:pPr>
              <w:pStyle w:val="bp"/>
              <w:spacing w:before="0" w:after="0"/>
            </w:pPr>
            <w:r w:rsidRPr="001B5F76">
              <w:t>200</w:t>
            </w:r>
          </w:p>
        </w:tc>
      </w:tr>
      <w:tr w:rsidR="007D64A6" w:rsidRPr="001B5F76" w14:paraId="167BB00C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59930F66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13908D0E" w14:textId="04CD7877" w:rsidR="007D64A6" w:rsidRPr="001B5F76" w:rsidRDefault="007D64A6" w:rsidP="007D64A6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1" w:type="dxa"/>
          </w:tcPr>
          <w:p w14:paraId="2B7FFF7E" w14:textId="52B696B3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40" w:type="dxa"/>
          </w:tcPr>
          <w:p w14:paraId="68796175" w14:textId="6E111707" w:rsidR="007D64A6" w:rsidRPr="001B5F76" w:rsidRDefault="007D64A6" w:rsidP="007D64A6">
            <w:pPr>
              <w:pStyle w:val="bp"/>
              <w:spacing w:before="0" w:after="0"/>
            </w:pPr>
            <w:r w:rsidRPr="001B5F76">
              <w:t>-----</w:t>
            </w:r>
          </w:p>
        </w:tc>
        <w:tc>
          <w:tcPr>
            <w:tcW w:w="1740" w:type="dxa"/>
          </w:tcPr>
          <w:p w14:paraId="139CB9CC" w14:textId="28E5F1EC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</w:tr>
      <w:tr w:rsidR="007D64A6" w:rsidRPr="001B5F76" w14:paraId="3D9E8E2E" w14:textId="77777777" w:rsidTr="00831238">
        <w:trPr>
          <w:jc w:val="center"/>
        </w:trPr>
        <w:tc>
          <w:tcPr>
            <w:tcW w:w="1212" w:type="dxa"/>
            <w:vMerge w:val="restart"/>
            <w:shd w:val="clear" w:color="auto" w:fill="E0E0E0"/>
          </w:tcPr>
          <w:p w14:paraId="619E3EF8" w14:textId="3A9ED6E1" w:rsidR="007D64A6" w:rsidRPr="001B5F76" w:rsidRDefault="007D64A6" w:rsidP="00E375A7">
            <w:pPr>
              <w:pStyle w:val="bp"/>
              <w:numPr>
                <w:ilvl w:val="0"/>
                <w:numId w:val="31"/>
              </w:numPr>
              <w:spacing w:before="0" w:after="0"/>
            </w:pPr>
            <w:r>
              <w:t>Check out</w:t>
            </w:r>
          </w:p>
        </w:tc>
        <w:tc>
          <w:tcPr>
            <w:tcW w:w="3317" w:type="dxa"/>
            <w:shd w:val="clear" w:color="auto" w:fill="E0E0E0"/>
          </w:tcPr>
          <w:p w14:paraId="26144637" w14:textId="7EECE871" w:rsidR="007D64A6" w:rsidRPr="001B5F76" w:rsidRDefault="007D64A6" w:rsidP="007D64A6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1" w:type="dxa"/>
          </w:tcPr>
          <w:p w14:paraId="72D67E53" w14:textId="68AC0791" w:rsidR="007D64A6" w:rsidRPr="001B5F76" w:rsidRDefault="007D64A6" w:rsidP="007D64A6">
            <w:pPr>
              <w:pStyle w:val="bp"/>
              <w:spacing w:before="0" w:after="0"/>
            </w:pPr>
            <w:r w:rsidRPr="001B5F76">
              <w:t>D</w:t>
            </w:r>
          </w:p>
        </w:tc>
        <w:tc>
          <w:tcPr>
            <w:tcW w:w="1740" w:type="dxa"/>
          </w:tcPr>
          <w:p w14:paraId="29B927E5" w14:textId="65AB3A33" w:rsidR="007D64A6" w:rsidRPr="001B5F76" w:rsidRDefault="007D64A6" w:rsidP="007D64A6">
            <w:pPr>
              <w:pStyle w:val="bp"/>
              <w:spacing w:before="0" w:after="0"/>
            </w:pPr>
            <w:r w:rsidRPr="001B5F76">
              <w:t>D</w:t>
            </w:r>
          </w:p>
        </w:tc>
        <w:tc>
          <w:tcPr>
            <w:tcW w:w="1740" w:type="dxa"/>
          </w:tcPr>
          <w:p w14:paraId="3F3C4BD7" w14:textId="1FC2E4A8" w:rsidR="007D64A6" w:rsidRPr="001B5F76" w:rsidRDefault="007D64A6" w:rsidP="007D64A6">
            <w:pPr>
              <w:pStyle w:val="bp"/>
              <w:spacing w:before="0" w:after="0"/>
            </w:pPr>
            <w:r w:rsidRPr="001B5F76">
              <w:t>D</w:t>
            </w:r>
          </w:p>
        </w:tc>
      </w:tr>
      <w:tr w:rsidR="007D64A6" w:rsidRPr="001B5F76" w14:paraId="34FE733E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4CA9D92D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7869C74D" w14:textId="2043308A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room number</w:t>
            </w:r>
          </w:p>
        </w:tc>
        <w:tc>
          <w:tcPr>
            <w:tcW w:w="1341" w:type="dxa"/>
          </w:tcPr>
          <w:p w14:paraId="0D0FD388" w14:textId="0FC65BB3" w:rsidR="007D64A6" w:rsidRPr="001B5F76" w:rsidRDefault="007D64A6" w:rsidP="007D64A6">
            <w:pPr>
              <w:pStyle w:val="bp"/>
              <w:spacing w:before="0" w:after="0"/>
            </w:pPr>
            <w:r w:rsidRPr="001B5F76">
              <w:t>201</w:t>
            </w:r>
          </w:p>
        </w:tc>
        <w:tc>
          <w:tcPr>
            <w:tcW w:w="1740" w:type="dxa"/>
          </w:tcPr>
          <w:p w14:paraId="3332B3F1" w14:textId="7308C7A4" w:rsidR="007D64A6" w:rsidRPr="001B5F76" w:rsidRDefault="007D64A6" w:rsidP="007D64A6">
            <w:pPr>
              <w:pStyle w:val="bp"/>
              <w:spacing w:before="0" w:after="0"/>
            </w:pPr>
            <w:r w:rsidRPr="001B5F76">
              <w:t>101</w:t>
            </w:r>
          </w:p>
        </w:tc>
        <w:tc>
          <w:tcPr>
            <w:tcW w:w="1740" w:type="dxa"/>
          </w:tcPr>
          <w:p w14:paraId="3B2DEC7C" w14:textId="51CC72A2" w:rsidR="007D64A6" w:rsidRPr="001B5F76" w:rsidRDefault="007D64A6" w:rsidP="007D64A6">
            <w:pPr>
              <w:pStyle w:val="bp"/>
              <w:spacing w:before="0" w:after="0"/>
            </w:pPr>
            <w:r w:rsidRPr="001B5F76">
              <w:t>201</w:t>
            </w:r>
          </w:p>
        </w:tc>
      </w:tr>
      <w:tr w:rsidR="007D64A6" w:rsidRPr="001B5F76" w14:paraId="3B59BD70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49432B53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4F88CF3B" w14:textId="61EFD820" w:rsidR="007D64A6" w:rsidRPr="001B5F76" w:rsidRDefault="007D64A6" w:rsidP="007D64A6">
            <w:pPr>
              <w:pStyle w:val="bp"/>
              <w:spacing w:before="0" w:after="0"/>
            </w:pPr>
            <w:r w:rsidRPr="001B5F76">
              <w:t xml:space="preserve">Accept charges(Y/N) </w:t>
            </w:r>
          </w:p>
        </w:tc>
        <w:tc>
          <w:tcPr>
            <w:tcW w:w="1341" w:type="dxa"/>
          </w:tcPr>
          <w:p w14:paraId="4E82E492" w14:textId="47B8A77C" w:rsidR="007D64A6" w:rsidRPr="001B5F76" w:rsidRDefault="007D64A6" w:rsidP="007D64A6">
            <w:pPr>
              <w:pStyle w:val="bp"/>
              <w:spacing w:before="0" w:after="0"/>
            </w:pPr>
            <w:r w:rsidRPr="001B5F76">
              <w:t>Y</w:t>
            </w:r>
          </w:p>
        </w:tc>
        <w:tc>
          <w:tcPr>
            <w:tcW w:w="1740" w:type="dxa"/>
          </w:tcPr>
          <w:p w14:paraId="0E87A296" w14:textId="32DFDABC" w:rsidR="007D64A6" w:rsidRPr="001B5F76" w:rsidRDefault="007D64A6" w:rsidP="007D64A6">
            <w:pPr>
              <w:pStyle w:val="bp"/>
              <w:spacing w:before="0" w:after="0"/>
            </w:pPr>
            <w:r w:rsidRPr="001B5F76">
              <w:t>Y</w:t>
            </w:r>
          </w:p>
        </w:tc>
        <w:tc>
          <w:tcPr>
            <w:tcW w:w="1740" w:type="dxa"/>
          </w:tcPr>
          <w:p w14:paraId="04751D67" w14:textId="2B56A1FF" w:rsidR="007D64A6" w:rsidRPr="001B5F76" w:rsidRDefault="007D64A6" w:rsidP="007D64A6">
            <w:pPr>
              <w:pStyle w:val="bp"/>
              <w:spacing w:before="0" w:after="0"/>
            </w:pPr>
            <w:r w:rsidRPr="001B5F76">
              <w:t>Y</w:t>
            </w:r>
          </w:p>
        </w:tc>
      </w:tr>
      <w:tr w:rsidR="007D64A6" w:rsidRPr="001B5F76" w14:paraId="5A15B3BD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4D95E11D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725E3B3E" w14:textId="72BCBC6F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credit card type selection</w:t>
            </w:r>
          </w:p>
        </w:tc>
        <w:tc>
          <w:tcPr>
            <w:tcW w:w="1341" w:type="dxa"/>
          </w:tcPr>
          <w:p w14:paraId="24139B28" w14:textId="11FE2880" w:rsidR="007D64A6" w:rsidRPr="001B5F76" w:rsidRDefault="007D64A6" w:rsidP="007D64A6">
            <w:pPr>
              <w:pStyle w:val="bp"/>
              <w:spacing w:before="0" w:after="0"/>
            </w:pPr>
            <w:r w:rsidRPr="001B5F76">
              <w:t>M</w:t>
            </w:r>
          </w:p>
        </w:tc>
        <w:tc>
          <w:tcPr>
            <w:tcW w:w="1740" w:type="dxa"/>
          </w:tcPr>
          <w:p w14:paraId="1F341B16" w14:textId="50D73763" w:rsidR="007D64A6" w:rsidRPr="001B5F76" w:rsidRDefault="007D64A6" w:rsidP="007D64A6">
            <w:pPr>
              <w:pStyle w:val="bp"/>
              <w:spacing w:before="0" w:after="0"/>
            </w:pPr>
            <w:r w:rsidRPr="001B5F76">
              <w:t>V</w:t>
            </w:r>
          </w:p>
        </w:tc>
        <w:tc>
          <w:tcPr>
            <w:tcW w:w="1740" w:type="dxa"/>
          </w:tcPr>
          <w:p w14:paraId="2CFFCE65" w14:textId="553B8588" w:rsidR="007D64A6" w:rsidRPr="001B5F76" w:rsidRDefault="007D64A6" w:rsidP="007D64A6">
            <w:pPr>
              <w:pStyle w:val="bp"/>
              <w:spacing w:before="0" w:after="0"/>
            </w:pPr>
            <w:r w:rsidRPr="001B5F76">
              <w:t>V</w:t>
            </w:r>
          </w:p>
        </w:tc>
      </w:tr>
      <w:tr w:rsidR="007D64A6" w:rsidRPr="001B5F76" w14:paraId="7D82D350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649DC4EF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29BF76B7" w14:textId="1B5D47F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credit card number:</w:t>
            </w:r>
          </w:p>
        </w:tc>
        <w:tc>
          <w:tcPr>
            <w:tcW w:w="1341" w:type="dxa"/>
          </w:tcPr>
          <w:p w14:paraId="313A13FD" w14:textId="5E6471EB" w:rsidR="007D64A6" w:rsidRPr="001B5F76" w:rsidRDefault="007D64A6" w:rsidP="007D64A6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40" w:type="dxa"/>
          </w:tcPr>
          <w:p w14:paraId="1C1D8BA8" w14:textId="6B74A9AD" w:rsidR="007D64A6" w:rsidRPr="001B5F76" w:rsidRDefault="007D64A6" w:rsidP="007D64A6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40" w:type="dxa"/>
          </w:tcPr>
          <w:p w14:paraId="34836F18" w14:textId="27C5C2D8" w:rsidR="007D64A6" w:rsidRPr="001B5F76" w:rsidRDefault="007D64A6" w:rsidP="007D64A6">
            <w:pPr>
              <w:pStyle w:val="bp"/>
              <w:spacing w:before="0" w:after="0"/>
            </w:pPr>
            <w:r w:rsidRPr="001B5F76">
              <w:t>1</w:t>
            </w:r>
          </w:p>
        </w:tc>
      </w:tr>
      <w:tr w:rsidR="007D64A6" w:rsidRPr="001B5F76" w14:paraId="46837EA5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7E32D908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0C112D18" w14:textId="65AECE7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CCV</w:t>
            </w:r>
          </w:p>
        </w:tc>
        <w:tc>
          <w:tcPr>
            <w:tcW w:w="1341" w:type="dxa"/>
          </w:tcPr>
          <w:p w14:paraId="09FBB4EF" w14:textId="4E731FC8" w:rsidR="007D64A6" w:rsidRPr="001B5F76" w:rsidRDefault="007D64A6" w:rsidP="007D64A6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40" w:type="dxa"/>
          </w:tcPr>
          <w:p w14:paraId="1858E5AE" w14:textId="759E5472" w:rsidR="007D64A6" w:rsidRPr="001B5F76" w:rsidRDefault="007D64A6" w:rsidP="007D64A6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40" w:type="dxa"/>
          </w:tcPr>
          <w:p w14:paraId="2570082C" w14:textId="68D0A81E" w:rsidR="007D64A6" w:rsidRPr="001B5F76" w:rsidRDefault="007D64A6" w:rsidP="007D64A6">
            <w:pPr>
              <w:pStyle w:val="bp"/>
              <w:spacing w:before="0" w:after="0"/>
            </w:pPr>
            <w:r w:rsidRPr="001B5F76">
              <w:t>1</w:t>
            </w:r>
          </w:p>
        </w:tc>
      </w:tr>
      <w:tr w:rsidR="007D64A6" w:rsidRPr="001B5F76" w14:paraId="024A403C" w14:textId="77777777" w:rsidTr="00831238">
        <w:trPr>
          <w:jc w:val="center"/>
        </w:trPr>
        <w:tc>
          <w:tcPr>
            <w:tcW w:w="1212" w:type="dxa"/>
            <w:vMerge/>
            <w:shd w:val="clear" w:color="auto" w:fill="E0E0E0"/>
          </w:tcPr>
          <w:p w14:paraId="28324CD5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317" w:type="dxa"/>
            <w:shd w:val="clear" w:color="auto" w:fill="E0E0E0"/>
          </w:tcPr>
          <w:p w14:paraId="6A833E93" w14:textId="7E915336" w:rsidR="007D64A6" w:rsidRPr="001B5F76" w:rsidRDefault="007D64A6" w:rsidP="007D64A6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1" w:type="dxa"/>
          </w:tcPr>
          <w:p w14:paraId="4804801E" w14:textId="7D9871D0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40" w:type="dxa"/>
          </w:tcPr>
          <w:p w14:paraId="6FB3DC42" w14:textId="715EFEB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40" w:type="dxa"/>
          </w:tcPr>
          <w:p w14:paraId="6215B640" w14:textId="27CE63F6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</w:tr>
    </w:tbl>
    <w:p w14:paraId="0306C3E9" w14:textId="41245932" w:rsidR="00780A9A" w:rsidRDefault="00780A9A" w:rsidP="00780A9A">
      <w:pPr>
        <w:pStyle w:val="bp"/>
        <w:spacing w:before="0" w:after="0"/>
      </w:pPr>
    </w:p>
    <w:p w14:paraId="2A7EB087" w14:textId="5946EAF5" w:rsidR="007D64A6" w:rsidRDefault="007D64A6" w:rsidP="00780A9A">
      <w:pPr>
        <w:pStyle w:val="bp"/>
        <w:spacing w:before="0" w:after="0"/>
      </w:pPr>
    </w:p>
    <w:p w14:paraId="10B09086" w14:textId="60A51E26" w:rsidR="007D64A6" w:rsidRDefault="007D64A6" w:rsidP="00780A9A">
      <w:pPr>
        <w:pStyle w:val="bp"/>
        <w:spacing w:before="0" w:after="0"/>
      </w:pPr>
    </w:p>
    <w:p w14:paraId="39827DDC" w14:textId="5E232388" w:rsidR="007D64A6" w:rsidRDefault="007D64A6" w:rsidP="00780A9A">
      <w:pPr>
        <w:pStyle w:val="bp"/>
        <w:spacing w:before="0" w:after="0"/>
      </w:pPr>
    </w:p>
    <w:p w14:paraId="0517049B" w14:textId="5F186CDF" w:rsidR="007D64A6" w:rsidRDefault="007D64A6" w:rsidP="00780A9A">
      <w:pPr>
        <w:pStyle w:val="bp"/>
        <w:spacing w:before="0" w:after="0"/>
      </w:pPr>
    </w:p>
    <w:p w14:paraId="47159A8D" w14:textId="22D6F083" w:rsidR="007D64A6" w:rsidRDefault="007D64A6" w:rsidP="00780A9A">
      <w:pPr>
        <w:pStyle w:val="bp"/>
        <w:spacing w:before="0" w:after="0"/>
      </w:pPr>
    </w:p>
    <w:p w14:paraId="2AD58A89" w14:textId="5D308568" w:rsidR="007D64A6" w:rsidRDefault="007D64A6" w:rsidP="00780A9A">
      <w:pPr>
        <w:pStyle w:val="bp"/>
        <w:spacing w:before="0" w:after="0"/>
      </w:pPr>
    </w:p>
    <w:p w14:paraId="297AC63E" w14:textId="6613FBBB" w:rsidR="007D64A6" w:rsidRDefault="007D64A6" w:rsidP="00780A9A">
      <w:pPr>
        <w:pStyle w:val="bp"/>
        <w:spacing w:before="0" w:after="0"/>
      </w:pPr>
    </w:p>
    <w:p w14:paraId="27AD3284" w14:textId="3A77B5EA" w:rsidR="007D64A6" w:rsidRDefault="007D64A6" w:rsidP="00780A9A">
      <w:pPr>
        <w:pStyle w:val="bp"/>
        <w:spacing w:before="0" w:after="0"/>
      </w:pPr>
    </w:p>
    <w:p w14:paraId="1D8AA22F" w14:textId="77777777" w:rsidR="007D64A6" w:rsidRPr="001B5F76" w:rsidRDefault="007D64A6" w:rsidP="00780A9A">
      <w:pPr>
        <w:pStyle w:val="bp"/>
        <w:spacing w:before="0" w:after="0"/>
      </w:pPr>
    </w:p>
    <w:p w14:paraId="35056D22" w14:textId="5F6F961B" w:rsidR="006C5401" w:rsidRDefault="006C5401" w:rsidP="00241D48">
      <w:pPr>
        <w:pStyle w:val="Heading1"/>
        <w:jc w:val="left"/>
        <w:rPr>
          <w:sz w:val="28"/>
        </w:rPr>
      </w:pPr>
      <w:r w:rsidRPr="00241D48">
        <w:rPr>
          <w:sz w:val="28"/>
        </w:rPr>
        <w:lastRenderedPageBreak/>
        <w:t xml:space="preserve">Screenshot of </w:t>
      </w:r>
      <w:r w:rsidR="009954C8">
        <w:rPr>
          <w:sz w:val="28"/>
        </w:rPr>
        <w:t>Resolution</w:t>
      </w:r>
      <w:r w:rsidRPr="00241D48">
        <w:rPr>
          <w:sz w:val="28"/>
        </w:rPr>
        <w:t>.</w:t>
      </w:r>
    </w:p>
    <w:p w14:paraId="3F50A262" w14:textId="77777777" w:rsidR="00241D48" w:rsidRPr="00241D48" w:rsidRDefault="00241D48" w:rsidP="00241D48"/>
    <w:p w14:paraId="25AB8B35" w14:textId="77777777" w:rsidR="00241D48" w:rsidRDefault="00241D48" w:rsidP="00374830">
      <w:pPr>
        <w:pStyle w:val="bp"/>
        <w:spacing w:before="0" w:after="0"/>
      </w:pPr>
    </w:p>
    <w:p w14:paraId="48C66712" w14:textId="5F858700" w:rsidR="000E0027" w:rsidRDefault="0077785D" w:rsidP="00BC7BDA">
      <w:pPr>
        <w:pStyle w:val="bp"/>
        <w:spacing w:before="0" w:after="0"/>
        <w:jc w:val="center"/>
      </w:pPr>
      <w:r w:rsidRPr="00D613F4">
        <w:rPr>
          <w:noProof/>
        </w:rPr>
        <w:drawing>
          <wp:inline distT="0" distB="0" distL="0" distR="0" wp14:anchorId="2098EA89" wp14:editId="256A53F3">
            <wp:extent cx="3228644" cy="6121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874" cy="61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5F83" w14:textId="77777777" w:rsidR="006B5C17" w:rsidRDefault="006B5C17" w:rsidP="00BC7BDA">
      <w:pPr>
        <w:pStyle w:val="bp"/>
        <w:spacing w:before="0" w:after="0"/>
        <w:jc w:val="center"/>
      </w:pPr>
    </w:p>
    <w:p w14:paraId="3B73CD2A" w14:textId="429E3025" w:rsidR="00BC7BDA" w:rsidRPr="007D64A6" w:rsidRDefault="00BC7BDA" w:rsidP="00BC7BDA">
      <w:pPr>
        <w:pStyle w:val="bp"/>
        <w:spacing w:before="0" w:after="0"/>
        <w:jc w:val="center"/>
        <w:rPr>
          <w:i/>
        </w:rPr>
      </w:pPr>
      <w:r w:rsidRPr="007D64A6">
        <w:rPr>
          <w:i/>
        </w:rPr>
        <w:t>Figure</w:t>
      </w:r>
      <w:r w:rsidR="007D64A6">
        <w:rPr>
          <w:i/>
        </w:rPr>
        <w:t xml:space="preserve"> 1</w:t>
      </w:r>
      <w:r w:rsidRPr="007D64A6">
        <w:rPr>
          <w:i/>
        </w:rPr>
        <w:t xml:space="preserve">: Test data 1 </w:t>
      </w:r>
      <w:r w:rsidR="006B5C17" w:rsidRPr="007D64A6">
        <w:rPr>
          <w:i/>
        </w:rPr>
        <w:t xml:space="preserve">output showing </w:t>
      </w:r>
      <w:r w:rsidR="0077785D">
        <w:rPr>
          <w:i/>
        </w:rPr>
        <w:t>no bug</w:t>
      </w:r>
      <w:r w:rsidRPr="007D64A6">
        <w:rPr>
          <w:i/>
        </w:rPr>
        <w:t>.</w:t>
      </w:r>
    </w:p>
    <w:p w14:paraId="0326B469" w14:textId="77777777" w:rsidR="007D64A6" w:rsidRDefault="007D64A6" w:rsidP="00BC7BDA">
      <w:pPr>
        <w:pStyle w:val="bp"/>
        <w:spacing w:before="0" w:after="0"/>
        <w:jc w:val="center"/>
      </w:pPr>
    </w:p>
    <w:p w14:paraId="77B21517" w14:textId="0E880EDE" w:rsidR="00113869" w:rsidRDefault="00113869" w:rsidP="00BC7BDA">
      <w:pPr>
        <w:pStyle w:val="bp"/>
        <w:spacing w:before="0" w:after="0"/>
        <w:jc w:val="center"/>
      </w:pPr>
    </w:p>
    <w:p w14:paraId="14AF11CC" w14:textId="469CDC29" w:rsidR="009E4D5C" w:rsidRDefault="009E4D5C" w:rsidP="00BC7BDA">
      <w:pPr>
        <w:pStyle w:val="bp"/>
        <w:spacing w:before="0" w:after="0"/>
        <w:jc w:val="center"/>
      </w:pPr>
    </w:p>
    <w:p w14:paraId="0AB6EFE8" w14:textId="271E570C" w:rsidR="009E4D5C" w:rsidRDefault="009E4D5C" w:rsidP="00BC7BDA">
      <w:pPr>
        <w:pStyle w:val="bp"/>
        <w:spacing w:before="0" w:after="0"/>
        <w:jc w:val="center"/>
      </w:pPr>
    </w:p>
    <w:p w14:paraId="0B33EFC8" w14:textId="62827CA8" w:rsidR="0010054D" w:rsidRDefault="0010054D" w:rsidP="0010054D">
      <w:pPr>
        <w:pStyle w:val="bp"/>
        <w:spacing w:before="0" w:after="0"/>
      </w:pPr>
    </w:p>
    <w:p w14:paraId="42F5314B" w14:textId="5370D22D" w:rsidR="0010054D" w:rsidRDefault="0010054D" w:rsidP="0010054D">
      <w:pPr>
        <w:pStyle w:val="bp"/>
        <w:spacing w:before="0" w:after="0"/>
      </w:pPr>
    </w:p>
    <w:p w14:paraId="2A3BF093" w14:textId="77777777" w:rsidR="0010054D" w:rsidRDefault="0010054D" w:rsidP="0010054D">
      <w:pPr>
        <w:pStyle w:val="bp"/>
        <w:spacing w:before="0" w:after="0"/>
      </w:pPr>
    </w:p>
    <w:p w14:paraId="7F07609E" w14:textId="77777777" w:rsidR="009E4D5C" w:rsidRDefault="009E4D5C" w:rsidP="00BC7BDA">
      <w:pPr>
        <w:pStyle w:val="bp"/>
        <w:spacing w:before="0" w:after="0"/>
        <w:jc w:val="center"/>
      </w:pPr>
      <w:r w:rsidRPr="0046434B">
        <w:rPr>
          <w:noProof/>
        </w:rPr>
        <w:drawing>
          <wp:inline distT="0" distB="0" distL="0" distR="0" wp14:anchorId="3528BD37" wp14:editId="5EEDEDBE">
            <wp:extent cx="2991585" cy="7251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609" cy="73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C6C0" w14:textId="77777777" w:rsidR="007D64A6" w:rsidRDefault="007D64A6" w:rsidP="00BC7BDA">
      <w:pPr>
        <w:pStyle w:val="bp"/>
        <w:spacing w:before="0" w:after="0"/>
        <w:jc w:val="center"/>
      </w:pPr>
    </w:p>
    <w:p w14:paraId="45B5B2BD" w14:textId="36D4D7F4" w:rsidR="008E4CDC" w:rsidRPr="007D64A6" w:rsidRDefault="008E4CDC" w:rsidP="008E4CDC">
      <w:pPr>
        <w:pStyle w:val="bp"/>
        <w:spacing w:before="0" w:after="0"/>
        <w:jc w:val="center"/>
        <w:rPr>
          <w:i/>
        </w:rPr>
      </w:pPr>
      <w:r w:rsidRPr="007D64A6">
        <w:rPr>
          <w:i/>
        </w:rPr>
        <w:t>Figure</w:t>
      </w:r>
      <w:r w:rsidR="007D64A6">
        <w:rPr>
          <w:i/>
        </w:rPr>
        <w:t xml:space="preserve"> 2</w:t>
      </w:r>
      <w:r w:rsidRPr="007D64A6">
        <w:rPr>
          <w:i/>
        </w:rPr>
        <w:t xml:space="preserve">: Test data 2 output showing </w:t>
      </w:r>
      <w:r w:rsidR="000B54F1">
        <w:rPr>
          <w:i/>
        </w:rPr>
        <w:t>bug no longer exist</w:t>
      </w:r>
      <w:r w:rsidRPr="007D64A6">
        <w:rPr>
          <w:i/>
        </w:rPr>
        <w:t>.</w:t>
      </w:r>
    </w:p>
    <w:p w14:paraId="4294B6CC" w14:textId="77777777" w:rsidR="007D64A6" w:rsidRDefault="007D64A6" w:rsidP="008E4CDC">
      <w:pPr>
        <w:pStyle w:val="bp"/>
        <w:spacing w:before="0" w:after="0"/>
        <w:jc w:val="center"/>
      </w:pPr>
    </w:p>
    <w:p w14:paraId="2804A1B1" w14:textId="54BBBEDE" w:rsidR="0090074F" w:rsidRDefault="0090074F" w:rsidP="008E4CDC">
      <w:pPr>
        <w:pStyle w:val="bp"/>
        <w:spacing w:before="0" w:after="0"/>
        <w:jc w:val="center"/>
      </w:pPr>
    </w:p>
    <w:p w14:paraId="419633FF" w14:textId="23026E91" w:rsidR="0090074F" w:rsidRDefault="009954C8" w:rsidP="008E4CDC">
      <w:pPr>
        <w:pStyle w:val="bp"/>
        <w:spacing w:before="0" w:after="0"/>
        <w:jc w:val="center"/>
      </w:pPr>
      <w:r w:rsidRPr="000D2164">
        <w:drawing>
          <wp:inline distT="0" distB="0" distL="0" distR="0" wp14:anchorId="2F587AA2" wp14:editId="0F6022F6">
            <wp:extent cx="3390900" cy="66469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353" cy="6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A18A" w14:textId="77777777" w:rsidR="007D64A6" w:rsidRDefault="007D64A6" w:rsidP="008E4CDC">
      <w:pPr>
        <w:pStyle w:val="bp"/>
        <w:spacing w:before="0" w:after="0"/>
        <w:jc w:val="center"/>
      </w:pPr>
    </w:p>
    <w:p w14:paraId="4B26814D" w14:textId="66F8436C" w:rsidR="0090074F" w:rsidRPr="007D64A6" w:rsidRDefault="0090074F" w:rsidP="0090074F">
      <w:pPr>
        <w:pStyle w:val="bp"/>
        <w:spacing w:before="0" w:after="0"/>
        <w:jc w:val="center"/>
        <w:rPr>
          <w:i/>
        </w:rPr>
      </w:pPr>
      <w:r w:rsidRPr="007D64A6">
        <w:rPr>
          <w:i/>
        </w:rPr>
        <w:t>Figure</w:t>
      </w:r>
      <w:r w:rsidR="007D64A6">
        <w:rPr>
          <w:i/>
        </w:rPr>
        <w:t xml:space="preserve"> 3</w:t>
      </w:r>
      <w:r w:rsidRPr="007D64A6">
        <w:rPr>
          <w:i/>
        </w:rPr>
        <w:t xml:space="preserve">: </w:t>
      </w:r>
      <w:r w:rsidR="00A824B1" w:rsidRPr="007D64A6">
        <w:rPr>
          <w:i/>
        </w:rPr>
        <w:t xml:space="preserve">Test data </w:t>
      </w:r>
      <w:r w:rsidRPr="007D64A6">
        <w:rPr>
          <w:i/>
        </w:rPr>
        <w:t>3</w:t>
      </w:r>
      <w:r w:rsidR="00A824B1" w:rsidRPr="007D64A6">
        <w:rPr>
          <w:i/>
        </w:rPr>
        <w:t xml:space="preserve"> </w:t>
      </w:r>
      <w:r w:rsidRPr="007D64A6">
        <w:rPr>
          <w:i/>
        </w:rPr>
        <w:t>output showing bug</w:t>
      </w:r>
      <w:r w:rsidR="000B54F1">
        <w:rPr>
          <w:i/>
        </w:rPr>
        <w:t xml:space="preserve"> no longer </w:t>
      </w:r>
      <w:r w:rsidR="009954C8">
        <w:rPr>
          <w:i/>
        </w:rPr>
        <w:t>exist.</w:t>
      </w:r>
    </w:p>
    <w:p w14:paraId="1FA230CC" w14:textId="77777777" w:rsidR="0090074F" w:rsidRDefault="0090074F" w:rsidP="008E4CDC">
      <w:pPr>
        <w:pStyle w:val="bp"/>
        <w:spacing w:before="0" w:after="0"/>
        <w:jc w:val="center"/>
      </w:pPr>
    </w:p>
    <w:sectPr w:rsidR="0090074F" w:rsidSect="00E44342"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93945" w14:textId="77777777" w:rsidR="005817E0" w:rsidRDefault="005817E0">
      <w:r>
        <w:separator/>
      </w:r>
    </w:p>
  </w:endnote>
  <w:endnote w:type="continuationSeparator" w:id="0">
    <w:p w14:paraId="6FB65D40" w14:textId="77777777" w:rsidR="005817E0" w:rsidRDefault="0058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5656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551AB4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9BF39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EDADE33" w14:textId="19D1B12B" w:rsidR="00150BFA" w:rsidRDefault="00150BFA">
    <w:pPr>
      <w:pStyle w:val="Footer"/>
      <w:ind w:right="360"/>
      <w:jc w:val="left"/>
    </w:pPr>
    <w:r>
      <w:t>Bikram Shrestha</w:t>
    </w:r>
  </w:p>
  <w:p w14:paraId="1C19C095" w14:textId="6360C733" w:rsidR="008D2261" w:rsidRDefault="00150BFA">
    <w:pPr>
      <w:pStyle w:val="Footer"/>
      <w:ind w:right="360"/>
      <w:jc w:val="left"/>
    </w:pPr>
    <w:r>
      <w:t>11645312</w:t>
    </w:r>
  </w:p>
  <w:p w14:paraId="12C6D98E" w14:textId="77777777" w:rsidR="000B7E69" w:rsidRDefault="000B7E69">
    <w:pPr>
      <w:pStyle w:val="Footer"/>
      <w:ind w:right="3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2C72D" w14:textId="77777777" w:rsidR="005817E0" w:rsidRDefault="005817E0">
      <w:r>
        <w:separator/>
      </w:r>
    </w:p>
  </w:footnote>
  <w:footnote w:type="continuationSeparator" w:id="0">
    <w:p w14:paraId="0555AFF8" w14:textId="77777777" w:rsidR="005817E0" w:rsidRDefault="00581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58466A4" w14:textId="77777777">
      <w:tc>
        <w:tcPr>
          <w:tcW w:w="6379" w:type="dxa"/>
        </w:tcPr>
        <w:p w14:paraId="29F06B0B" w14:textId="02614B9C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07474DE8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F7716" w14:paraId="4482B404" w14:textId="77777777">
      <w:tc>
        <w:tcPr>
          <w:tcW w:w="6379" w:type="dxa"/>
        </w:tcPr>
        <w:p w14:paraId="5362859B" w14:textId="0DBEFE53" w:rsidR="00BF7716" w:rsidRPr="00150BFA" w:rsidRDefault="000D2FC4" w:rsidP="00BF7716">
          <w:r>
            <w:rPr>
              <w:sz w:val="24"/>
              <w:szCs w:val="24"/>
            </w:rPr>
            <w:t xml:space="preserve">Resolution of Bug </w:t>
          </w:r>
          <w:r w:rsidR="00F86739">
            <w:rPr>
              <w:sz w:val="24"/>
              <w:szCs w:val="24"/>
            </w:rPr>
            <w:t>Zero Service charge during Check out</w:t>
          </w:r>
        </w:p>
      </w:tc>
      <w:tc>
        <w:tcPr>
          <w:tcW w:w="3179" w:type="dxa"/>
        </w:tcPr>
        <w:p w14:paraId="05AC77F5" w14:textId="160CFCEE" w:rsidR="00BF7716" w:rsidRDefault="00BF7716" w:rsidP="00BF7716">
          <w:r>
            <w:t xml:space="preserve">  Date:  </w:t>
          </w:r>
          <w:r w:rsidR="006D60BB">
            <w:t>10</w:t>
          </w:r>
          <w:r w:rsidR="00C00B71">
            <w:t>/</w:t>
          </w:r>
          <w:r w:rsidR="006D60BB">
            <w:t>10</w:t>
          </w:r>
          <w:r w:rsidR="00C00B71">
            <w:t>/2018</w:t>
          </w:r>
        </w:p>
      </w:tc>
    </w:tr>
  </w:tbl>
  <w:p w14:paraId="6540D844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84DA6"/>
    <w:multiLevelType w:val="hybridMultilevel"/>
    <w:tmpl w:val="523E6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C0262"/>
    <w:multiLevelType w:val="hybridMultilevel"/>
    <w:tmpl w:val="52562C8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851E6"/>
    <w:rsid w:val="00090A99"/>
    <w:rsid w:val="00096482"/>
    <w:rsid w:val="000B09C8"/>
    <w:rsid w:val="000B54F1"/>
    <w:rsid w:val="000B7E69"/>
    <w:rsid w:val="000D2FC4"/>
    <w:rsid w:val="000D4436"/>
    <w:rsid w:val="000D5952"/>
    <w:rsid w:val="000E0027"/>
    <w:rsid w:val="000E3C24"/>
    <w:rsid w:val="000F4382"/>
    <w:rsid w:val="000F5713"/>
    <w:rsid w:val="0010054D"/>
    <w:rsid w:val="00113869"/>
    <w:rsid w:val="00127DBF"/>
    <w:rsid w:val="00141D9D"/>
    <w:rsid w:val="00150BFA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A7C42"/>
    <w:rsid w:val="001A7DA5"/>
    <w:rsid w:val="001B0072"/>
    <w:rsid w:val="001B5F76"/>
    <w:rsid w:val="001C548E"/>
    <w:rsid w:val="001D00C4"/>
    <w:rsid w:val="001E0FFA"/>
    <w:rsid w:val="001E24DD"/>
    <w:rsid w:val="001F01F4"/>
    <w:rsid w:val="001F6448"/>
    <w:rsid w:val="001F7C68"/>
    <w:rsid w:val="00202C8F"/>
    <w:rsid w:val="002052B0"/>
    <w:rsid w:val="00205D7F"/>
    <w:rsid w:val="00212269"/>
    <w:rsid w:val="00212A3D"/>
    <w:rsid w:val="00215E40"/>
    <w:rsid w:val="00241D48"/>
    <w:rsid w:val="00291668"/>
    <w:rsid w:val="002A7E47"/>
    <w:rsid w:val="002B3757"/>
    <w:rsid w:val="002B726F"/>
    <w:rsid w:val="002C1B7F"/>
    <w:rsid w:val="002D07CF"/>
    <w:rsid w:val="002D1D0A"/>
    <w:rsid w:val="002D3FC2"/>
    <w:rsid w:val="002D7BA4"/>
    <w:rsid w:val="002E347B"/>
    <w:rsid w:val="002E5E62"/>
    <w:rsid w:val="003003A9"/>
    <w:rsid w:val="00317678"/>
    <w:rsid w:val="00321752"/>
    <w:rsid w:val="00331345"/>
    <w:rsid w:val="00332B7C"/>
    <w:rsid w:val="00335F9C"/>
    <w:rsid w:val="00353537"/>
    <w:rsid w:val="00356FC2"/>
    <w:rsid w:val="00362280"/>
    <w:rsid w:val="00374830"/>
    <w:rsid w:val="003777A5"/>
    <w:rsid w:val="00380B27"/>
    <w:rsid w:val="00382D26"/>
    <w:rsid w:val="003910B3"/>
    <w:rsid w:val="003A25C3"/>
    <w:rsid w:val="003C5B2C"/>
    <w:rsid w:val="003C5F81"/>
    <w:rsid w:val="003D0033"/>
    <w:rsid w:val="003D2ED7"/>
    <w:rsid w:val="003D60C6"/>
    <w:rsid w:val="003E438C"/>
    <w:rsid w:val="003E489D"/>
    <w:rsid w:val="003E4FD2"/>
    <w:rsid w:val="003F1D6E"/>
    <w:rsid w:val="003F2AC3"/>
    <w:rsid w:val="003F348A"/>
    <w:rsid w:val="00432531"/>
    <w:rsid w:val="00432B89"/>
    <w:rsid w:val="00434231"/>
    <w:rsid w:val="0045568B"/>
    <w:rsid w:val="00457980"/>
    <w:rsid w:val="004639D1"/>
    <w:rsid w:val="0046703C"/>
    <w:rsid w:val="004A0610"/>
    <w:rsid w:val="004A279E"/>
    <w:rsid w:val="004A4B81"/>
    <w:rsid w:val="004A71EF"/>
    <w:rsid w:val="004C0F96"/>
    <w:rsid w:val="004D1C11"/>
    <w:rsid w:val="004D5DA6"/>
    <w:rsid w:val="004E1959"/>
    <w:rsid w:val="004E420D"/>
    <w:rsid w:val="004E4EED"/>
    <w:rsid w:val="004E60C0"/>
    <w:rsid w:val="004F4FB4"/>
    <w:rsid w:val="004F5A3E"/>
    <w:rsid w:val="004F7B53"/>
    <w:rsid w:val="004F7C17"/>
    <w:rsid w:val="00520EF0"/>
    <w:rsid w:val="00525C22"/>
    <w:rsid w:val="00531B5A"/>
    <w:rsid w:val="00536681"/>
    <w:rsid w:val="00553DAD"/>
    <w:rsid w:val="005706E3"/>
    <w:rsid w:val="00576454"/>
    <w:rsid w:val="005801AA"/>
    <w:rsid w:val="005817E0"/>
    <w:rsid w:val="005904E5"/>
    <w:rsid w:val="005B03B8"/>
    <w:rsid w:val="005B48A6"/>
    <w:rsid w:val="005E1449"/>
    <w:rsid w:val="005E2ADA"/>
    <w:rsid w:val="005F0EB8"/>
    <w:rsid w:val="005F1A08"/>
    <w:rsid w:val="00604AE4"/>
    <w:rsid w:val="006200AD"/>
    <w:rsid w:val="00620950"/>
    <w:rsid w:val="006267BB"/>
    <w:rsid w:val="00635CE7"/>
    <w:rsid w:val="00665058"/>
    <w:rsid w:val="0066688C"/>
    <w:rsid w:val="00683635"/>
    <w:rsid w:val="006944A8"/>
    <w:rsid w:val="006B1F13"/>
    <w:rsid w:val="006B5C17"/>
    <w:rsid w:val="006B5D41"/>
    <w:rsid w:val="006C5401"/>
    <w:rsid w:val="006D4DE0"/>
    <w:rsid w:val="006D60BB"/>
    <w:rsid w:val="006E14B3"/>
    <w:rsid w:val="006F4B3B"/>
    <w:rsid w:val="00702D6A"/>
    <w:rsid w:val="00720507"/>
    <w:rsid w:val="007275A3"/>
    <w:rsid w:val="0074307D"/>
    <w:rsid w:val="00752B41"/>
    <w:rsid w:val="00756932"/>
    <w:rsid w:val="007606FF"/>
    <w:rsid w:val="00766011"/>
    <w:rsid w:val="00772DAC"/>
    <w:rsid w:val="0077785D"/>
    <w:rsid w:val="00780A9A"/>
    <w:rsid w:val="00781207"/>
    <w:rsid w:val="0079487C"/>
    <w:rsid w:val="0079623C"/>
    <w:rsid w:val="00796CD4"/>
    <w:rsid w:val="007B2E7F"/>
    <w:rsid w:val="007B7642"/>
    <w:rsid w:val="007C0EA0"/>
    <w:rsid w:val="007C41CD"/>
    <w:rsid w:val="007D644A"/>
    <w:rsid w:val="007D64A6"/>
    <w:rsid w:val="007D7134"/>
    <w:rsid w:val="007E0E85"/>
    <w:rsid w:val="007E23C1"/>
    <w:rsid w:val="007F26D3"/>
    <w:rsid w:val="007F2F4F"/>
    <w:rsid w:val="00800C1D"/>
    <w:rsid w:val="00812545"/>
    <w:rsid w:val="00821B7F"/>
    <w:rsid w:val="00830BD8"/>
    <w:rsid w:val="00831238"/>
    <w:rsid w:val="00854E58"/>
    <w:rsid w:val="00857786"/>
    <w:rsid w:val="0086172E"/>
    <w:rsid w:val="008643BB"/>
    <w:rsid w:val="0086477E"/>
    <w:rsid w:val="008725C4"/>
    <w:rsid w:val="00875CDF"/>
    <w:rsid w:val="00876AE4"/>
    <w:rsid w:val="0088311D"/>
    <w:rsid w:val="0089205C"/>
    <w:rsid w:val="00895710"/>
    <w:rsid w:val="008A02F5"/>
    <w:rsid w:val="008C3EFD"/>
    <w:rsid w:val="008D2261"/>
    <w:rsid w:val="008E36B6"/>
    <w:rsid w:val="008E4CDC"/>
    <w:rsid w:val="008E5B7B"/>
    <w:rsid w:val="008F0C91"/>
    <w:rsid w:val="0090074F"/>
    <w:rsid w:val="00913D07"/>
    <w:rsid w:val="00915018"/>
    <w:rsid w:val="0093214E"/>
    <w:rsid w:val="009322A3"/>
    <w:rsid w:val="0093488F"/>
    <w:rsid w:val="0093551B"/>
    <w:rsid w:val="00966E28"/>
    <w:rsid w:val="00973D99"/>
    <w:rsid w:val="00981DE1"/>
    <w:rsid w:val="00983083"/>
    <w:rsid w:val="00983E57"/>
    <w:rsid w:val="009954C8"/>
    <w:rsid w:val="009C06FE"/>
    <w:rsid w:val="009C4C9A"/>
    <w:rsid w:val="009D1046"/>
    <w:rsid w:val="009E2570"/>
    <w:rsid w:val="009E4D5C"/>
    <w:rsid w:val="00A02C0A"/>
    <w:rsid w:val="00A11301"/>
    <w:rsid w:val="00A30AD6"/>
    <w:rsid w:val="00A37650"/>
    <w:rsid w:val="00A46037"/>
    <w:rsid w:val="00A53D47"/>
    <w:rsid w:val="00A6090E"/>
    <w:rsid w:val="00A641C8"/>
    <w:rsid w:val="00A72B6A"/>
    <w:rsid w:val="00A739C2"/>
    <w:rsid w:val="00A824B1"/>
    <w:rsid w:val="00A857E6"/>
    <w:rsid w:val="00A97871"/>
    <w:rsid w:val="00AB1975"/>
    <w:rsid w:val="00AB1A12"/>
    <w:rsid w:val="00AB1D5B"/>
    <w:rsid w:val="00AC19A3"/>
    <w:rsid w:val="00AC35E1"/>
    <w:rsid w:val="00AD452D"/>
    <w:rsid w:val="00AE017A"/>
    <w:rsid w:val="00B12289"/>
    <w:rsid w:val="00B137E9"/>
    <w:rsid w:val="00B21F7D"/>
    <w:rsid w:val="00B3013D"/>
    <w:rsid w:val="00B3144A"/>
    <w:rsid w:val="00B37B8D"/>
    <w:rsid w:val="00B40891"/>
    <w:rsid w:val="00B42DCB"/>
    <w:rsid w:val="00B5620B"/>
    <w:rsid w:val="00B60115"/>
    <w:rsid w:val="00B666C5"/>
    <w:rsid w:val="00B71A35"/>
    <w:rsid w:val="00BA15AA"/>
    <w:rsid w:val="00BA38BD"/>
    <w:rsid w:val="00BA717F"/>
    <w:rsid w:val="00BC7BDA"/>
    <w:rsid w:val="00BE2491"/>
    <w:rsid w:val="00BE46C1"/>
    <w:rsid w:val="00BE784F"/>
    <w:rsid w:val="00BF7716"/>
    <w:rsid w:val="00C00B71"/>
    <w:rsid w:val="00C05D0A"/>
    <w:rsid w:val="00C070A0"/>
    <w:rsid w:val="00C07137"/>
    <w:rsid w:val="00C074E2"/>
    <w:rsid w:val="00C229AB"/>
    <w:rsid w:val="00C32112"/>
    <w:rsid w:val="00C34B6E"/>
    <w:rsid w:val="00C4752B"/>
    <w:rsid w:val="00C705DD"/>
    <w:rsid w:val="00C76C75"/>
    <w:rsid w:val="00C8203B"/>
    <w:rsid w:val="00C87E36"/>
    <w:rsid w:val="00C94212"/>
    <w:rsid w:val="00CA6C29"/>
    <w:rsid w:val="00CC47D2"/>
    <w:rsid w:val="00CC74EE"/>
    <w:rsid w:val="00CD6734"/>
    <w:rsid w:val="00CD7D4C"/>
    <w:rsid w:val="00CE5FC6"/>
    <w:rsid w:val="00D010AF"/>
    <w:rsid w:val="00D038BE"/>
    <w:rsid w:val="00D04949"/>
    <w:rsid w:val="00D24817"/>
    <w:rsid w:val="00D351D7"/>
    <w:rsid w:val="00D46A4C"/>
    <w:rsid w:val="00D54CE7"/>
    <w:rsid w:val="00D63FFC"/>
    <w:rsid w:val="00D664F5"/>
    <w:rsid w:val="00D71228"/>
    <w:rsid w:val="00D74923"/>
    <w:rsid w:val="00D94615"/>
    <w:rsid w:val="00DA4ABE"/>
    <w:rsid w:val="00DA4AC5"/>
    <w:rsid w:val="00DA503D"/>
    <w:rsid w:val="00DA7FAC"/>
    <w:rsid w:val="00DB1BD7"/>
    <w:rsid w:val="00DB3DA8"/>
    <w:rsid w:val="00DB6621"/>
    <w:rsid w:val="00DB70F3"/>
    <w:rsid w:val="00DF0CB1"/>
    <w:rsid w:val="00DF1585"/>
    <w:rsid w:val="00DF3C8F"/>
    <w:rsid w:val="00E11BB0"/>
    <w:rsid w:val="00E303EF"/>
    <w:rsid w:val="00E334AF"/>
    <w:rsid w:val="00E34904"/>
    <w:rsid w:val="00E3603E"/>
    <w:rsid w:val="00E375A7"/>
    <w:rsid w:val="00E430D5"/>
    <w:rsid w:val="00E44342"/>
    <w:rsid w:val="00E450C6"/>
    <w:rsid w:val="00E5553C"/>
    <w:rsid w:val="00E65822"/>
    <w:rsid w:val="00E70BB1"/>
    <w:rsid w:val="00E75A90"/>
    <w:rsid w:val="00E769D2"/>
    <w:rsid w:val="00E871F6"/>
    <w:rsid w:val="00E9165F"/>
    <w:rsid w:val="00E965BA"/>
    <w:rsid w:val="00E97890"/>
    <w:rsid w:val="00EA0747"/>
    <w:rsid w:val="00EA3832"/>
    <w:rsid w:val="00EA58E8"/>
    <w:rsid w:val="00EB04C1"/>
    <w:rsid w:val="00EB45AC"/>
    <w:rsid w:val="00ED1B99"/>
    <w:rsid w:val="00EE05CC"/>
    <w:rsid w:val="00EF0DE2"/>
    <w:rsid w:val="00EF2C19"/>
    <w:rsid w:val="00EF69E5"/>
    <w:rsid w:val="00F01165"/>
    <w:rsid w:val="00F30EEB"/>
    <w:rsid w:val="00F34D0E"/>
    <w:rsid w:val="00F45076"/>
    <w:rsid w:val="00F559AF"/>
    <w:rsid w:val="00F56D46"/>
    <w:rsid w:val="00F86739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BB4EC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Subtitle">
    <w:name w:val="Subtitle"/>
    <w:basedOn w:val="Normal"/>
    <w:next w:val="Normal"/>
    <w:link w:val="SubtitleChar"/>
    <w:qFormat/>
    <w:rsid w:val="00241D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241D4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26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Shrestha, Bikram</cp:lastModifiedBy>
  <cp:revision>26</cp:revision>
  <cp:lastPrinted>2018-10-13T03:37:00Z</cp:lastPrinted>
  <dcterms:created xsi:type="dcterms:W3CDTF">2018-10-13T02:57:00Z</dcterms:created>
  <dcterms:modified xsi:type="dcterms:W3CDTF">2018-10-13T03:38:00Z</dcterms:modified>
</cp:coreProperties>
</file>